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BFDD2" w14:textId="3BD5CDED" w:rsidR="004048B0" w:rsidRPr="00EA2CEE" w:rsidRDefault="009C1C87" w:rsidP="00437F3D">
      <w:pPr>
        <w:pStyle w:val="Informaesdecapa"/>
        <w:spacing w:before="0"/>
        <w:rPr>
          <w:noProof/>
          <w:lang w:val="pt-BR" w:eastAsia="en-AU"/>
        </w:rPr>
      </w:pPr>
      <w:r w:rsidRPr="00EA2CEE">
        <w:rPr>
          <w:noProof/>
          <w:lang w:val="pt-BR" w:bidi="pt-BR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71A9E057" wp14:editId="02B67BB1">
                <wp:simplePos x="0" y="0"/>
                <wp:positionH relativeFrom="page">
                  <wp:align>left</wp:align>
                </wp:positionH>
                <wp:positionV relativeFrom="paragraph">
                  <wp:posOffset>-457200</wp:posOffset>
                </wp:positionV>
                <wp:extent cx="7772400" cy="10699115"/>
                <wp:effectExtent l="0" t="0" r="0" b="6985"/>
                <wp:wrapNone/>
                <wp:docPr id="4" name="Grupo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699115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Imagem 8" title="Decorativo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188114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EC3C1C" id="Grupo 4" o:spid="_x0000_s1026" alt="&quot;&quot;" style="position:absolute;margin-left:0;margin-top:-36pt;width:612pt;height:842.45pt;z-index:-251638785;mso-position-horizontal:left;mso-position-horizontal-relative:page;mso-height-relative:margin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Imagem 8" o:spid="_x0000_s1028" type="#_x0000_t75" style="position:absolute;left:22021;top:41881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  <w:r w:rsidR="00437F3D">
        <w:rPr>
          <w:noProof/>
          <w:lang w:val="pt-BR" w:eastAsia="en-AU"/>
        </w:rPr>
        <w:t>MANUAL DE ORIENTAÇÕES PARA APLICAÇÃO</w:t>
      </w:r>
    </w:p>
    <w:tbl>
      <w:tblPr>
        <w:tblW w:w="10469" w:type="dxa"/>
        <w:tblLayout w:type="fixed"/>
        <w:tblLook w:val="04A0" w:firstRow="1" w:lastRow="0" w:firstColumn="1" w:lastColumn="0" w:noHBand="0" w:noVBand="1"/>
      </w:tblPr>
      <w:tblGrid>
        <w:gridCol w:w="10469"/>
      </w:tblGrid>
      <w:tr w:rsidR="004048B0" w:rsidRPr="00EA2CEE" w14:paraId="64497C1E" w14:textId="77777777" w:rsidTr="00EA2CEE">
        <w:trPr>
          <w:trHeight w:val="4339"/>
        </w:trPr>
        <w:tc>
          <w:tcPr>
            <w:tcW w:w="10469" w:type="dxa"/>
          </w:tcPr>
          <w:p w14:paraId="53B51091" w14:textId="77777777" w:rsidR="004048B0" w:rsidRPr="00EA2CEE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  <w:lang w:val="pt-BR"/>
              </w:rPr>
            </w:pPr>
          </w:p>
        </w:tc>
      </w:tr>
      <w:tr w:rsidR="004048B0" w:rsidRPr="00EA2CEE" w14:paraId="05CA3814" w14:textId="77777777" w:rsidTr="00EA2CEE">
        <w:trPr>
          <w:trHeight w:val="948"/>
        </w:trPr>
        <w:tc>
          <w:tcPr>
            <w:tcW w:w="10469" w:type="dxa"/>
            <w:vAlign w:val="center"/>
          </w:tcPr>
          <w:p w14:paraId="722B64E2" w14:textId="13B3B8E6" w:rsidR="004048B0" w:rsidRPr="00EA2CEE" w:rsidRDefault="001D085D" w:rsidP="004048B0">
            <w:pPr>
              <w:pStyle w:val="Ttulo"/>
              <w:rPr>
                <w:lang w:val="pt-BR"/>
              </w:rPr>
            </w:pPr>
            <w:r>
              <w:rPr>
                <w:lang w:val="pt-BR"/>
              </w:rPr>
              <w:t>STARTUPCE</w:t>
            </w:r>
          </w:p>
        </w:tc>
      </w:tr>
      <w:tr w:rsidR="004048B0" w:rsidRPr="00EA2CEE" w14:paraId="62197BB2" w14:textId="77777777" w:rsidTr="00EA2CEE">
        <w:trPr>
          <w:trHeight w:val="1534"/>
        </w:trPr>
        <w:tc>
          <w:tcPr>
            <w:tcW w:w="10469" w:type="dxa"/>
            <w:vAlign w:val="center"/>
          </w:tcPr>
          <w:p w14:paraId="39D6020D" w14:textId="6B0FF72D" w:rsidR="004048B0" w:rsidRPr="00EA2CEE" w:rsidRDefault="007A03D5" w:rsidP="004048B0">
            <w:pPr>
              <w:pStyle w:val="Subttulo"/>
              <w:framePr w:wrap="auto" w:vAnchor="margin" w:hAnchor="text" w:yAlign="inline"/>
              <w:rPr>
                <w:lang w:val="pt-BR"/>
              </w:rPr>
            </w:pPr>
            <w:r>
              <w:rPr>
                <w:lang w:val="pt-BR"/>
              </w:rPr>
              <w:t>Startup PROGRAM</w:t>
            </w:r>
            <w:r w:rsidR="00437F3D">
              <w:rPr>
                <w:lang w:val="pt-BR"/>
              </w:rPr>
              <w:t xml:space="preserve"> </w:t>
            </w:r>
          </w:p>
        </w:tc>
      </w:tr>
      <w:tr w:rsidR="004048B0" w:rsidRPr="00EA2CEE" w14:paraId="73C589CA" w14:textId="77777777" w:rsidTr="00EA2CEE">
        <w:trPr>
          <w:trHeight w:val="6519"/>
        </w:trPr>
        <w:tc>
          <w:tcPr>
            <w:tcW w:w="10469" w:type="dxa"/>
            <w:vAlign w:val="bottom"/>
          </w:tcPr>
          <w:p w14:paraId="5BE6B79C" w14:textId="77777777" w:rsidR="00280F41" w:rsidRDefault="00280F41" w:rsidP="004048B0">
            <w:pPr>
              <w:pStyle w:val="Informaesdecapa"/>
              <w:rPr>
                <w:noProof/>
                <w:lang w:val="pt-BR"/>
              </w:rPr>
            </w:pPr>
          </w:p>
          <w:p w14:paraId="61A70BE9" w14:textId="77777777" w:rsidR="00280F41" w:rsidRDefault="00280F41" w:rsidP="004048B0">
            <w:pPr>
              <w:pStyle w:val="Informaesdecapa"/>
              <w:rPr>
                <w:noProof/>
                <w:lang w:val="pt-BR"/>
              </w:rPr>
            </w:pPr>
          </w:p>
          <w:p w14:paraId="498FDE6C" w14:textId="77777777" w:rsidR="00280F41" w:rsidRDefault="00280F41" w:rsidP="004048B0">
            <w:pPr>
              <w:pStyle w:val="Informaesdecapa"/>
              <w:rPr>
                <w:noProof/>
                <w:lang w:val="pt-BR"/>
              </w:rPr>
            </w:pPr>
          </w:p>
          <w:p w14:paraId="4B8570DA" w14:textId="6080D59D" w:rsidR="001E74FA" w:rsidRDefault="001E74FA" w:rsidP="004048B0">
            <w:pPr>
              <w:pStyle w:val="Informaesdecapa"/>
              <w:rPr>
                <w:noProof/>
                <w:lang w:val="pt-BR"/>
              </w:rPr>
            </w:pPr>
            <w:r>
              <w:rPr>
                <w:noProof/>
                <w:lang w:val="pt-BR"/>
              </w:rPr>
              <w:t>Unidade de Gestão dos Ambientes de Inovação</w:t>
            </w:r>
          </w:p>
          <w:p w14:paraId="06AB46BE" w14:textId="1B5F7989" w:rsidR="004048B0" w:rsidRPr="00EA2CEE" w:rsidRDefault="007A03D5" w:rsidP="00280F41">
            <w:pPr>
              <w:pStyle w:val="Informaesdecapa"/>
              <w:rPr>
                <w:noProof/>
                <w:lang w:val="pt-BR" w:bidi="pt-BR"/>
              </w:rPr>
            </w:pPr>
            <w:r>
              <w:rPr>
                <w:noProof/>
                <w:lang w:val="pt-BR"/>
              </w:rPr>
              <w:t>Serviço de Apoio às Micro e Pequenas Empresas do Estado do Ceará - Sebrae/CE</w:t>
            </w:r>
          </w:p>
        </w:tc>
      </w:tr>
    </w:tbl>
    <w:p w14:paraId="7C43EF02" w14:textId="1D72B510" w:rsidR="00070E48" w:rsidRDefault="00070E48" w:rsidP="004048B0">
      <w:pPr>
        <w:rPr>
          <w:lang w:val="pt-BR"/>
        </w:rPr>
      </w:pPr>
    </w:p>
    <w:p w14:paraId="5498F15D" w14:textId="77777777" w:rsidR="00070E48" w:rsidRDefault="00070E48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p w14:paraId="21055CA6" w14:textId="429E388F" w:rsidR="00C82060" w:rsidRPr="00A419D2" w:rsidRDefault="00C82060" w:rsidP="00C82060">
      <w:pPr>
        <w:autoSpaceDE w:val="0"/>
        <w:autoSpaceDN w:val="0"/>
        <w:adjustRightInd w:val="0"/>
        <w:spacing w:line="360" w:lineRule="auto"/>
        <w:jc w:val="both"/>
        <w:rPr>
          <w:rFonts w:cs="Arial"/>
          <w:b/>
          <w:bCs/>
        </w:rPr>
      </w:pPr>
      <w:bookmarkStart w:id="0" w:name="_Hlk486865453"/>
      <w:r>
        <w:rPr>
          <w:rFonts w:cs="Arial"/>
          <w:b/>
          <w:bCs/>
        </w:rPr>
        <w:lastRenderedPageBreak/>
        <w:t>© 20</w:t>
      </w:r>
      <w:r>
        <w:rPr>
          <w:rFonts w:cs="Arial"/>
          <w:b/>
          <w:bCs/>
        </w:rPr>
        <w:t>23</w:t>
      </w:r>
      <w:r w:rsidRPr="00A419D2">
        <w:rPr>
          <w:rFonts w:cs="Arial"/>
          <w:b/>
          <w:bCs/>
        </w:rPr>
        <w:t xml:space="preserve">. Serviço de Apoio às Micro e Pequenas Empresas </w:t>
      </w:r>
      <w:r>
        <w:rPr>
          <w:rFonts w:cs="Arial"/>
          <w:b/>
          <w:bCs/>
        </w:rPr>
        <w:t xml:space="preserve">do Estado do Ceará </w:t>
      </w:r>
      <w:r w:rsidRPr="00A419D2">
        <w:rPr>
          <w:rFonts w:cs="Arial"/>
          <w:b/>
          <w:bCs/>
        </w:rPr>
        <w:t>– Sebrae</w:t>
      </w:r>
      <w:r w:rsidR="0031555F">
        <w:rPr>
          <w:rFonts w:cs="Arial"/>
          <w:b/>
          <w:bCs/>
        </w:rPr>
        <w:t>/CE</w:t>
      </w:r>
    </w:p>
    <w:p w14:paraId="65C01090" w14:textId="77777777" w:rsidR="00C82060" w:rsidRPr="00A419D2" w:rsidRDefault="00C82060" w:rsidP="00C82060">
      <w:pPr>
        <w:autoSpaceDE w:val="0"/>
        <w:autoSpaceDN w:val="0"/>
        <w:adjustRightInd w:val="0"/>
        <w:spacing w:line="360" w:lineRule="auto"/>
        <w:jc w:val="both"/>
        <w:rPr>
          <w:rFonts w:cs="Arial"/>
        </w:rPr>
      </w:pPr>
      <w:r w:rsidRPr="00A419D2">
        <w:rPr>
          <w:rFonts w:cs="Arial"/>
        </w:rPr>
        <w:t>Todos os direitos reservados</w:t>
      </w:r>
    </w:p>
    <w:p w14:paraId="1448505D" w14:textId="77777777" w:rsidR="00C82060" w:rsidRPr="00A419D2" w:rsidRDefault="00C82060" w:rsidP="00C82060">
      <w:pPr>
        <w:autoSpaceDE w:val="0"/>
        <w:autoSpaceDN w:val="0"/>
        <w:adjustRightInd w:val="0"/>
        <w:spacing w:line="360" w:lineRule="auto"/>
        <w:jc w:val="both"/>
        <w:rPr>
          <w:rFonts w:cs="Arial"/>
        </w:rPr>
      </w:pPr>
      <w:r w:rsidRPr="00A419D2">
        <w:rPr>
          <w:rFonts w:cs="Arial"/>
        </w:rPr>
        <w:t>A reprodução não autorizada desta publicação, no todo ou em parte, constitui violação dos direitos autorais (Lei nº 9.610/1998).</w:t>
      </w:r>
    </w:p>
    <w:p w14:paraId="353FB06A" w14:textId="77777777" w:rsidR="00C82060" w:rsidRPr="00A419D2" w:rsidRDefault="00C82060" w:rsidP="00C82060">
      <w:pPr>
        <w:spacing w:line="360" w:lineRule="auto"/>
        <w:jc w:val="both"/>
        <w:rPr>
          <w:rFonts w:eastAsia="Calibri" w:cs="Arial"/>
        </w:rPr>
      </w:pPr>
    </w:p>
    <w:p w14:paraId="675FA7ED" w14:textId="77777777" w:rsidR="00C82060" w:rsidRPr="00A419D2" w:rsidRDefault="00C82060" w:rsidP="00C82060">
      <w:pPr>
        <w:autoSpaceDE w:val="0"/>
        <w:autoSpaceDN w:val="0"/>
        <w:adjustRightInd w:val="0"/>
        <w:spacing w:line="360" w:lineRule="auto"/>
        <w:jc w:val="both"/>
        <w:rPr>
          <w:rFonts w:cs="Arial"/>
          <w:b/>
          <w:bCs/>
        </w:rPr>
      </w:pPr>
      <w:r w:rsidRPr="00A419D2">
        <w:rPr>
          <w:rFonts w:cs="Arial"/>
          <w:b/>
          <w:bCs/>
        </w:rPr>
        <w:t>Informações e contatos</w:t>
      </w:r>
    </w:p>
    <w:p w14:paraId="552AEE86" w14:textId="77777777" w:rsidR="0031555F" w:rsidRDefault="0031555F" w:rsidP="00C82060">
      <w:pPr>
        <w:spacing w:line="360" w:lineRule="auto"/>
        <w:jc w:val="both"/>
        <w:rPr>
          <w:rFonts w:cs="Arial"/>
        </w:rPr>
      </w:pPr>
      <w:r w:rsidRPr="0031555F">
        <w:rPr>
          <w:rFonts w:cs="Arial"/>
        </w:rPr>
        <w:t>Serviço de Apoio às Micro e Pequenas Empresas do Estado do Ceará – Sebrae/CE</w:t>
      </w:r>
    </w:p>
    <w:p w14:paraId="0B5D2C35" w14:textId="218BF2AF" w:rsidR="00C82060" w:rsidRDefault="00C82060" w:rsidP="00C82060">
      <w:pPr>
        <w:spacing w:line="360" w:lineRule="auto"/>
        <w:jc w:val="both"/>
        <w:rPr>
          <w:rFonts w:cs="Arial"/>
        </w:rPr>
      </w:pPr>
      <w:r w:rsidRPr="00A419D2">
        <w:rPr>
          <w:rFonts w:cs="Arial"/>
        </w:rPr>
        <w:t xml:space="preserve">Unidade de </w:t>
      </w:r>
      <w:r w:rsidR="00894F11">
        <w:rPr>
          <w:rFonts w:cs="Arial"/>
        </w:rPr>
        <w:t>Gestão dos Ambientes de Inovação</w:t>
      </w:r>
    </w:p>
    <w:p w14:paraId="10E9D57B" w14:textId="0DA05599" w:rsidR="00894F11" w:rsidRPr="00A419D2" w:rsidRDefault="00894F11" w:rsidP="00C82060">
      <w:pPr>
        <w:spacing w:line="360" w:lineRule="auto"/>
        <w:jc w:val="both"/>
        <w:rPr>
          <w:rFonts w:cs="Arial"/>
        </w:rPr>
      </w:pPr>
      <w:r>
        <w:rPr>
          <w:rFonts w:cs="Arial"/>
        </w:rPr>
        <w:t>Avenida Monsenhor Tabosa, 777. Praia de Iracema</w:t>
      </w:r>
      <w:r w:rsidR="00A46D3B">
        <w:rPr>
          <w:rFonts w:cs="Arial"/>
        </w:rPr>
        <w:t xml:space="preserve">. </w:t>
      </w:r>
      <w:r w:rsidR="0010370D">
        <w:rPr>
          <w:rFonts w:cs="Arial"/>
        </w:rPr>
        <w:t xml:space="preserve">CEP: </w:t>
      </w:r>
      <w:r w:rsidR="0010370D" w:rsidRPr="0010370D">
        <w:rPr>
          <w:rFonts w:cs="Arial"/>
        </w:rPr>
        <w:t>60165-065</w:t>
      </w:r>
      <w:r w:rsidR="0010370D">
        <w:rPr>
          <w:rFonts w:cs="Arial"/>
        </w:rPr>
        <w:t xml:space="preserve">. </w:t>
      </w:r>
      <w:r w:rsidR="00A46D3B">
        <w:rPr>
          <w:rFonts w:cs="Arial"/>
        </w:rPr>
        <w:t>Fortaleza</w:t>
      </w:r>
      <w:r w:rsidR="0010370D">
        <w:rPr>
          <w:rFonts w:cs="Arial"/>
        </w:rPr>
        <w:t>/CE</w:t>
      </w:r>
    </w:p>
    <w:p w14:paraId="0C562F97" w14:textId="06B82943" w:rsidR="00C82060" w:rsidRDefault="00C82060" w:rsidP="00C82060">
      <w:pPr>
        <w:autoSpaceDE w:val="0"/>
        <w:autoSpaceDN w:val="0"/>
        <w:adjustRightInd w:val="0"/>
        <w:spacing w:line="360" w:lineRule="auto"/>
        <w:jc w:val="both"/>
        <w:rPr>
          <w:rFonts w:cs="Arial"/>
        </w:rPr>
      </w:pPr>
      <w:r w:rsidRPr="00A419D2">
        <w:rPr>
          <w:rFonts w:cs="Arial"/>
        </w:rPr>
        <w:t>Telefone: (</w:t>
      </w:r>
      <w:r w:rsidR="0010370D">
        <w:rPr>
          <w:rFonts w:cs="Arial"/>
        </w:rPr>
        <w:t>85</w:t>
      </w:r>
      <w:r w:rsidRPr="00A419D2">
        <w:rPr>
          <w:rFonts w:cs="Arial"/>
        </w:rPr>
        <w:t xml:space="preserve">) </w:t>
      </w:r>
      <w:r w:rsidR="0010370D">
        <w:rPr>
          <w:rFonts w:cs="Arial"/>
        </w:rPr>
        <w:t>98209</w:t>
      </w:r>
      <w:r w:rsidRPr="00A419D2">
        <w:rPr>
          <w:rFonts w:cs="Arial"/>
        </w:rPr>
        <w:t>-</w:t>
      </w:r>
      <w:r w:rsidR="0010370D">
        <w:rPr>
          <w:rFonts w:cs="Arial"/>
        </w:rPr>
        <w:t>0800</w:t>
      </w:r>
      <w:r w:rsidR="00442C50">
        <w:rPr>
          <w:rFonts w:cs="Arial"/>
        </w:rPr>
        <w:t xml:space="preserve"> / 0800 570 0800</w:t>
      </w:r>
    </w:p>
    <w:p w14:paraId="621396E6" w14:textId="4CD7D239" w:rsidR="00442C50" w:rsidRPr="00A419D2" w:rsidRDefault="00442C50" w:rsidP="00C82060">
      <w:pPr>
        <w:autoSpaceDE w:val="0"/>
        <w:autoSpaceDN w:val="0"/>
        <w:adjustRightInd w:val="0"/>
        <w:spacing w:line="360" w:lineRule="auto"/>
        <w:jc w:val="both"/>
      </w:pPr>
      <w:r>
        <w:rPr>
          <w:rFonts w:cs="Arial"/>
        </w:rPr>
        <w:t xml:space="preserve">E-mail: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HYPERLINK "mailto:rodrigo.batista@ce.sebrae.com.br" </w:instrText>
      </w:r>
      <w:r>
        <w:rPr>
          <w:rFonts w:cs="Arial"/>
        </w:rPr>
        <w:fldChar w:fldCharType="separate"/>
      </w:r>
      <w:r w:rsidRPr="00B5768F">
        <w:rPr>
          <w:rStyle w:val="Hyperlink"/>
          <w:rFonts w:cs="Arial"/>
        </w:rPr>
        <w:t>rodrigo.batista@ce.sebrae.com.br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</w:p>
    <w:p w14:paraId="616C73EB" w14:textId="77777777" w:rsidR="00C82060" w:rsidRPr="00A419D2" w:rsidRDefault="00C82060" w:rsidP="00C82060">
      <w:pPr>
        <w:spacing w:line="360" w:lineRule="auto"/>
        <w:jc w:val="both"/>
        <w:rPr>
          <w:rFonts w:cs="Arial"/>
          <w:b/>
        </w:rPr>
      </w:pPr>
    </w:p>
    <w:bookmarkEnd w:id="0"/>
    <w:p w14:paraId="554399DE" w14:textId="671ADA6E" w:rsidR="00677801" w:rsidRDefault="00677801" w:rsidP="004048B0">
      <w:pPr>
        <w:rPr>
          <w:lang w:val="pt-BR"/>
        </w:rPr>
      </w:pPr>
    </w:p>
    <w:p w14:paraId="0C3AAA6C" w14:textId="77777777" w:rsidR="00677801" w:rsidRDefault="00677801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p w14:paraId="482C508C" w14:textId="77777777" w:rsidR="00B678B1" w:rsidRPr="00EA2CEE" w:rsidRDefault="00B678B1" w:rsidP="004048B0">
      <w:pPr>
        <w:rPr>
          <w:lang w:val="pt-BR"/>
        </w:rPr>
      </w:pPr>
    </w:p>
    <w:p w14:paraId="71C642D3" w14:textId="77777777" w:rsidR="009C1C87" w:rsidRPr="00EA2CEE" w:rsidRDefault="009C1C87">
      <w:pPr>
        <w:rPr>
          <w:lang w:val="pt-BR"/>
        </w:rPr>
      </w:pPr>
      <w:r w:rsidRPr="00EA2CEE">
        <w:rPr>
          <w:noProof/>
          <w:lang w:val="pt-BR" w:bidi="pt-BR"/>
        </w:rPr>
        <w:drawing>
          <wp:anchor distT="0" distB="0" distL="114300" distR="114300" simplePos="0" relativeHeight="251678719" behindDoc="1" locked="1" layoutInCell="1" allowOverlap="1" wp14:anchorId="1AA6914A" wp14:editId="18F6C478">
            <wp:simplePos x="0" y="0"/>
            <wp:positionH relativeFrom="column">
              <wp:posOffset>-614045</wp:posOffset>
            </wp:positionH>
            <wp:positionV relativeFrom="paragraph">
              <wp:posOffset>-641350</wp:posOffset>
            </wp:positionV>
            <wp:extent cx="7712710" cy="10675620"/>
            <wp:effectExtent l="0" t="0" r="2540" b="0"/>
            <wp:wrapNone/>
            <wp:docPr id="9" name="Imagem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271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EA2CEE" w14:paraId="5CBFA61C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DFE9FAC" w14:textId="77777777" w:rsidR="00C17936" w:rsidRPr="00EA2CEE" w:rsidRDefault="00C17936" w:rsidP="00E92204">
            <w:pPr>
              <w:pStyle w:val="Informaesdecapa"/>
              <w:spacing w:before="0"/>
              <w:rPr>
                <w:lang w:val="pt-BR"/>
              </w:rPr>
            </w:pPr>
          </w:p>
          <w:p w14:paraId="0C406F9D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  <w:vAlign w:val="bottom"/>
          </w:tcPr>
          <w:p w14:paraId="1F06A39E" w14:textId="77777777" w:rsidR="00517D36" w:rsidRPr="00EA2CEE" w:rsidRDefault="00517D36" w:rsidP="006551C3">
            <w:pPr>
              <w:pStyle w:val="Ttulo2"/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1210D942" wp14:editId="2B6B6DBB">
                  <wp:extent cx="2286000" cy="222740"/>
                  <wp:effectExtent l="0" t="0" r="0" b="6350"/>
                  <wp:docPr id="6" name="Gráfico 6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EA2CEE" w14:paraId="74D5B97F" w14:textId="77777777" w:rsidTr="00C17936">
        <w:trPr>
          <w:trHeight w:val="1368"/>
        </w:trPr>
        <w:tc>
          <w:tcPr>
            <w:tcW w:w="3168" w:type="dxa"/>
            <w:vMerge/>
          </w:tcPr>
          <w:p w14:paraId="3F54657A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  <w:vAlign w:val="bottom"/>
          </w:tcPr>
          <w:p w14:paraId="23C5C2FA" w14:textId="77777777" w:rsidR="00517D36" w:rsidRPr="00EA2CEE" w:rsidRDefault="000A4DB3" w:rsidP="00C17936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202529960"/>
                <w:placeholder>
                  <w:docPart w:val="D3FDD2F01F5C4D8E9C7E5C83715991C6"/>
                </w:placeholder>
                <w:temporary/>
                <w:showingPlcHdr/>
                <w15:appearance w15:val="hidden"/>
              </w:sdtPr>
              <w:sdtEndPr/>
              <w:sdtContent>
                <w:r w:rsidR="00EA0EF8" w:rsidRPr="00EA2CEE">
                  <w:rPr>
                    <w:lang w:val="pt-BR" w:bidi="pt-BR"/>
                  </w:rPr>
                  <w:t>RESUMO</w:t>
                </w:r>
              </w:sdtContent>
            </w:sdt>
          </w:p>
        </w:tc>
      </w:tr>
      <w:tr w:rsidR="00517D36" w:rsidRPr="00EA2CEE" w14:paraId="71E487DB" w14:textId="77777777" w:rsidTr="00C17936">
        <w:trPr>
          <w:trHeight w:val="7443"/>
        </w:trPr>
        <w:tc>
          <w:tcPr>
            <w:tcW w:w="3168" w:type="dxa"/>
            <w:vMerge/>
          </w:tcPr>
          <w:p w14:paraId="463A44AF" w14:textId="77777777" w:rsidR="00517D36" w:rsidRPr="00EA2CEE" w:rsidRDefault="00517D36" w:rsidP="00D51608">
            <w:pPr>
              <w:rPr>
                <w:lang w:val="pt-BR"/>
              </w:rPr>
            </w:pPr>
          </w:p>
        </w:tc>
        <w:tc>
          <w:tcPr>
            <w:tcW w:w="6035" w:type="dxa"/>
          </w:tcPr>
          <w:p w14:paraId="4469B7AE" w14:textId="77777777" w:rsidR="00517D36" w:rsidRPr="00EA2CEE" w:rsidRDefault="00517D36" w:rsidP="00D51608">
            <w:pPr>
              <w:rPr>
                <w:b/>
                <w:bCs/>
                <w:color w:val="FFFFFF" w:themeColor="background1"/>
                <w:lang w:val="pt-BR"/>
              </w:rPr>
            </w:pPr>
          </w:p>
          <w:p w14:paraId="26B85A57" w14:textId="77777777" w:rsidR="00517D36" w:rsidRPr="00EA2CEE" w:rsidRDefault="00517D36" w:rsidP="00D51608">
            <w:pPr>
              <w:rPr>
                <w:b/>
                <w:bCs/>
                <w:color w:val="FFFFFF" w:themeColor="background1"/>
                <w:lang w:val="pt-BR"/>
              </w:rPr>
            </w:pPr>
          </w:p>
          <w:p w14:paraId="48791C4A" w14:textId="6E7CCDEC" w:rsidR="00517D36" w:rsidRDefault="0096264E" w:rsidP="0096264E">
            <w:pPr>
              <w:pStyle w:val="Negritonormal"/>
              <w:rPr>
                <w:lang w:val="pt-BR"/>
              </w:rPr>
            </w:pPr>
            <w:r w:rsidRPr="0096264E">
              <w:rPr>
                <w:lang w:val="pt-BR"/>
              </w:rPr>
              <w:t xml:space="preserve">O </w:t>
            </w:r>
            <w:r w:rsidR="001D085D">
              <w:rPr>
                <w:lang w:val="pt-BR"/>
              </w:rPr>
              <w:t>STARTUPCE</w:t>
            </w:r>
            <w:r w:rsidRPr="0096264E">
              <w:rPr>
                <w:lang w:val="pt-BR"/>
              </w:rPr>
              <w:t xml:space="preserve"> é um Programa realizado pelo SEBRAE/CE que</w:t>
            </w:r>
            <w:r>
              <w:rPr>
                <w:lang w:val="pt-BR"/>
              </w:rPr>
              <w:t xml:space="preserve"> </w:t>
            </w:r>
            <w:r w:rsidRPr="0096264E">
              <w:rPr>
                <w:lang w:val="pt-BR"/>
              </w:rPr>
              <w:t xml:space="preserve">trabalha a Pré-Aceleração </w:t>
            </w:r>
            <w:r>
              <w:rPr>
                <w:lang w:val="pt-BR"/>
              </w:rPr>
              <w:t xml:space="preserve">e Aceleração de </w:t>
            </w:r>
            <w:r w:rsidRPr="0096264E">
              <w:rPr>
                <w:lang w:val="pt-BR"/>
              </w:rPr>
              <w:t>Startups e a capacitação de</w:t>
            </w:r>
            <w:r>
              <w:rPr>
                <w:lang w:val="pt-BR"/>
              </w:rPr>
              <w:t xml:space="preserve"> </w:t>
            </w:r>
            <w:r w:rsidRPr="0096264E">
              <w:rPr>
                <w:lang w:val="pt-BR"/>
              </w:rPr>
              <w:t>empreendedores, para colocarem suas ideias de negócios</w:t>
            </w:r>
            <w:r>
              <w:rPr>
                <w:lang w:val="pt-BR"/>
              </w:rPr>
              <w:t xml:space="preserve"> </w:t>
            </w:r>
            <w:r w:rsidRPr="0096264E">
              <w:rPr>
                <w:lang w:val="pt-BR"/>
              </w:rPr>
              <w:t>inovadoras no</w:t>
            </w:r>
            <w:r>
              <w:rPr>
                <w:lang w:val="pt-BR"/>
              </w:rPr>
              <w:t xml:space="preserve"> </w:t>
            </w:r>
            <w:r w:rsidRPr="0096264E">
              <w:rPr>
                <w:lang w:val="pt-BR"/>
              </w:rPr>
              <w:t>mercado de forma rápida e consistente.</w:t>
            </w:r>
          </w:p>
          <w:p w14:paraId="34D372AB" w14:textId="77777777" w:rsidR="00EE18A4" w:rsidRDefault="00EE18A4" w:rsidP="0096264E">
            <w:pPr>
              <w:pStyle w:val="Negritonormal"/>
              <w:rPr>
                <w:lang w:val="pt-BR"/>
              </w:rPr>
            </w:pPr>
          </w:p>
          <w:p w14:paraId="2C3B16C0" w14:textId="2DE81AFD" w:rsidR="00EE18A4" w:rsidRPr="00EA2CEE" w:rsidRDefault="00EE18A4" w:rsidP="0096264E">
            <w:pPr>
              <w:pStyle w:val="Negritonormal"/>
              <w:rPr>
                <w:lang w:val="pt-BR"/>
              </w:rPr>
            </w:pPr>
            <w:r>
              <w:t>O objetivo geral do Programa é transformar projetos e</w:t>
            </w:r>
            <w:r>
              <w:t xml:space="preserve"> </w:t>
            </w:r>
            <w:r>
              <w:t>negócios em fase inicial de operação em modelos de negócios inovadores e sustentáveis, através de uma metodologia de capacitação imersiva, na qual os empreendedores vivenciarão as diversas fases de desenvolvimento de uma startup com a ajuda de instrutores, mentores e profissionais especializados que irão compartilhar suas experiências em módulos práticos e mentorias. Além disso, as equipes com melhor desempenho ao longo do Programa apresentarão suas startups para potenciais investidores em em evento final no formato de Demo Day.</w:t>
            </w:r>
          </w:p>
        </w:tc>
      </w:tr>
    </w:tbl>
    <w:p w14:paraId="673CE108" w14:textId="77777777" w:rsidR="00114118" w:rsidRPr="00EA2CEE" w:rsidRDefault="00114118">
      <w:pPr>
        <w:rPr>
          <w:lang w:val="pt-BR"/>
        </w:rPr>
      </w:pPr>
    </w:p>
    <w:p w14:paraId="2591CF24" w14:textId="77777777" w:rsidR="007762BF" w:rsidRPr="00EA2CEE" w:rsidRDefault="007762BF">
      <w:pPr>
        <w:rPr>
          <w:lang w:val="pt-BR"/>
        </w:rPr>
        <w:sectPr w:rsidR="007762BF" w:rsidRPr="00EA2CEE" w:rsidSect="00263CD4">
          <w:footerReference w:type="even" r:id="rId18"/>
          <w:footerReference w:type="first" r:id="rId19"/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5C46CBF" w14:textId="77777777" w:rsidR="00114118" w:rsidRPr="00EA2CEE" w:rsidRDefault="00114118">
      <w:pPr>
        <w:rPr>
          <w:lang w:val="pt-BR"/>
        </w:rPr>
      </w:pPr>
    </w:p>
    <w:tbl>
      <w:tblPr>
        <w:tblW w:w="10706" w:type="dxa"/>
        <w:tblLayout w:type="fixed"/>
        <w:tblLook w:val="0600" w:firstRow="0" w:lastRow="0" w:firstColumn="0" w:lastColumn="0" w:noHBand="1" w:noVBand="1"/>
      </w:tblPr>
      <w:tblGrid>
        <w:gridCol w:w="3674"/>
        <w:gridCol w:w="7008"/>
        <w:gridCol w:w="24"/>
      </w:tblGrid>
      <w:tr w:rsidR="0015336E" w:rsidRPr="00EA2CEE" w14:paraId="51226F33" w14:textId="77777777" w:rsidTr="00EB00C4">
        <w:trPr>
          <w:trHeight w:val="239"/>
        </w:trPr>
        <w:tc>
          <w:tcPr>
            <w:tcW w:w="3674" w:type="dxa"/>
            <w:vMerge w:val="restart"/>
          </w:tcPr>
          <w:p w14:paraId="3B8CBEF8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7032" w:type="dxa"/>
            <w:gridSpan w:val="2"/>
          </w:tcPr>
          <w:p w14:paraId="2186F2EF" w14:textId="77777777" w:rsidR="0015336E" w:rsidRPr="00EA2CEE" w:rsidRDefault="0015336E" w:rsidP="005947BE">
            <w:pPr>
              <w:rPr>
                <w:b/>
                <w:bCs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535D649E" wp14:editId="40E9D864">
                  <wp:extent cx="2286000" cy="222740"/>
                  <wp:effectExtent l="0" t="0" r="0" b="6350"/>
                  <wp:docPr id="1" name="Gráfico 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EA2CEE" w14:paraId="7F104D89" w14:textId="77777777" w:rsidTr="00EB00C4">
        <w:trPr>
          <w:trHeight w:val="800"/>
        </w:trPr>
        <w:tc>
          <w:tcPr>
            <w:tcW w:w="3674" w:type="dxa"/>
            <w:vMerge/>
          </w:tcPr>
          <w:p w14:paraId="3110D018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7032" w:type="dxa"/>
            <w:gridSpan w:val="2"/>
          </w:tcPr>
          <w:p w14:paraId="6D0BF704" w14:textId="2680B8C2" w:rsidR="0015336E" w:rsidRPr="00EA2CEE" w:rsidRDefault="008D57D8" w:rsidP="00FE44CB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apresentação</w:t>
            </w:r>
          </w:p>
        </w:tc>
      </w:tr>
      <w:tr w:rsidR="0015336E" w:rsidRPr="00EA2CEE" w14:paraId="6332BA8D" w14:textId="77777777" w:rsidTr="00EB00C4">
        <w:trPr>
          <w:trHeight w:val="3160"/>
        </w:trPr>
        <w:tc>
          <w:tcPr>
            <w:tcW w:w="3674" w:type="dxa"/>
            <w:vMerge/>
          </w:tcPr>
          <w:p w14:paraId="2F7B6EFE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7032" w:type="dxa"/>
            <w:gridSpan w:val="2"/>
          </w:tcPr>
          <w:p w14:paraId="48A71244" w14:textId="004E0248" w:rsidR="007E56D4" w:rsidRPr="007E56D4" w:rsidRDefault="006C5E46" w:rsidP="007E56D4">
            <w:pPr>
              <w:rPr>
                <w:lang w:val="pt-BR" w:bidi="pt-BR"/>
              </w:rPr>
            </w:pPr>
            <w:r>
              <w:t xml:space="preserve">O novo formato de criação de empresas e negócios intitulado STARTUP vem ganhando destaque no mercado, pois tem trazido produtos e serviços tecnológicos e inovadores para a sociedade. O SEBRAE/CE é uma instituição nacionalmente reconhecida pelo fomento aos pequenos negócios, atuando em todos os setores da economia. O apoio aos empreendedores atuantes com startups se tornou uma importante frente de trabalho nos últimos anos. Com isso em vista, o SEBRAE/CE </w:t>
            </w:r>
            <w:r>
              <w:t>tem executado</w:t>
            </w:r>
            <w:r>
              <w:t xml:space="preserve"> </w:t>
            </w:r>
            <w:r>
              <w:t>desde 2017</w:t>
            </w:r>
            <w:r>
              <w:t xml:space="preserve"> </w:t>
            </w:r>
            <w:r w:rsidR="00101F1E">
              <w:t>c</w:t>
            </w:r>
            <w:r>
              <w:t xml:space="preserve">iclo do Programa </w:t>
            </w:r>
            <w:r w:rsidR="001D085D">
              <w:t>STARTUPCE</w:t>
            </w:r>
            <w:r>
              <w:t xml:space="preserve"> para pré-acelerar</w:t>
            </w:r>
            <w:r w:rsidR="00101F1E">
              <w:t xml:space="preserve"> e acelerar</w:t>
            </w:r>
            <w:r>
              <w:t xml:space="preserve"> startups/projetos inovadores do Estado</w:t>
            </w:r>
            <w:r w:rsidR="000D6D7F">
              <w:t xml:space="preserve"> do Ceará</w:t>
            </w:r>
            <w:r>
              <w:t xml:space="preserve">, agora em um formato </w:t>
            </w:r>
            <w:r w:rsidR="00101F1E">
              <w:t>híbrido</w:t>
            </w:r>
            <w:r>
              <w:t xml:space="preserve"> (</w:t>
            </w:r>
            <w:r w:rsidR="007E0EC0">
              <w:t xml:space="preserve">ações </w:t>
            </w:r>
            <w:r>
              <w:t>virtua</w:t>
            </w:r>
            <w:r w:rsidR="007E0EC0">
              <w:t>is</w:t>
            </w:r>
            <w:r w:rsidR="00101F1E">
              <w:t xml:space="preserve"> e presencia</w:t>
            </w:r>
            <w:r w:rsidR="007E0EC0">
              <w:t>is</w:t>
            </w:r>
            <w:r>
              <w:t>).</w:t>
            </w:r>
          </w:p>
          <w:p w14:paraId="4C74A40D" w14:textId="77777777" w:rsidR="007E56D4" w:rsidRPr="007E56D4" w:rsidRDefault="007E56D4" w:rsidP="007E56D4">
            <w:pPr>
              <w:rPr>
                <w:lang w:val="pt-BR" w:bidi="pt-BR"/>
              </w:rPr>
            </w:pPr>
          </w:p>
          <w:p w14:paraId="31C66F66" w14:textId="43B29F7B" w:rsidR="00852C18" w:rsidRPr="007E56D4" w:rsidRDefault="007E56D4" w:rsidP="00852C18">
            <w:pPr>
              <w:rPr>
                <w:lang w:val="pt-BR" w:bidi="pt-BR"/>
              </w:rPr>
            </w:pPr>
            <w:r w:rsidRPr="007E56D4">
              <w:rPr>
                <w:lang w:val="pt-BR" w:bidi="pt-BR"/>
              </w:rPr>
              <w:t>Nesse manual, o(a) consultor(a) encontrará informações que poderão ajudá-lo(a) no planejamento e na aplicação d</w:t>
            </w:r>
            <w:r w:rsidR="00B129F4">
              <w:rPr>
                <w:lang w:val="pt-BR" w:bidi="pt-BR"/>
              </w:rPr>
              <w:t>o</w:t>
            </w:r>
            <w:r w:rsidRPr="007E56D4">
              <w:rPr>
                <w:lang w:val="pt-BR" w:bidi="pt-BR"/>
              </w:rPr>
              <w:t xml:space="preserve"> </w:t>
            </w:r>
            <w:r w:rsidR="001D085D">
              <w:rPr>
                <w:lang w:val="pt-BR" w:bidi="pt-BR"/>
              </w:rPr>
              <w:t>STARTUPCE</w:t>
            </w:r>
            <w:r w:rsidR="005E4CB0">
              <w:rPr>
                <w:lang w:val="pt-BR" w:bidi="pt-BR"/>
              </w:rPr>
              <w:t xml:space="preserve"> como um tod</w:t>
            </w:r>
            <w:r w:rsidR="009833B4">
              <w:rPr>
                <w:lang w:val="pt-BR" w:bidi="pt-BR"/>
              </w:rPr>
              <w:t xml:space="preserve">o ou em parte de acordo com a demanda do cliente. O programa é </w:t>
            </w:r>
            <w:r w:rsidRPr="007E56D4">
              <w:rPr>
                <w:lang w:val="pt-BR" w:bidi="pt-BR"/>
              </w:rPr>
              <w:t>direcionad</w:t>
            </w:r>
            <w:r w:rsidR="009833B4">
              <w:rPr>
                <w:lang w:val="pt-BR" w:bidi="pt-BR"/>
              </w:rPr>
              <w:t>o</w:t>
            </w:r>
            <w:r w:rsidRPr="007E56D4">
              <w:rPr>
                <w:lang w:val="pt-BR" w:bidi="pt-BR"/>
              </w:rPr>
              <w:t xml:space="preserve"> </w:t>
            </w:r>
            <w:r w:rsidR="00AE2B75">
              <w:rPr>
                <w:lang w:val="pt-BR" w:bidi="pt-BR"/>
              </w:rPr>
              <w:t>às</w:t>
            </w:r>
            <w:r w:rsidRPr="007E56D4">
              <w:rPr>
                <w:lang w:val="pt-BR" w:bidi="pt-BR"/>
              </w:rPr>
              <w:t xml:space="preserve"> </w:t>
            </w:r>
            <w:r w:rsidR="00D546C4">
              <w:t>startups/projetos inovadores, criados de forma individual ou em equipe, nas fases de validação ou operação do Estado do Ceará</w:t>
            </w:r>
            <w:r w:rsidRPr="007E56D4">
              <w:rPr>
                <w:lang w:val="pt-BR" w:bidi="pt-BR"/>
              </w:rPr>
              <w:t xml:space="preserve"> e tem por objetivo </w:t>
            </w:r>
            <w:r w:rsidR="003A296B">
              <w:t>conect</w:t>
            </w:r>
            <w:r w:rsidR="003A296B">
              <w:t>ar</w:t>
            </w:r>
            <w:r w:rsidR="003A296B">
              <w:t xml:space="preserve"> </w:t>
            </w:r>
            <w:r w:rsidR="003A296B">
              <w:t>a</w:t>
            </w:r>
            <w:r w:rsidR="003A296B">
              <w:t>s mais recentes metodologias de desenvolvimento de negócios tecnológicos e de alto impacto no mundo</w:t>
            </w:r>
            <w:r w:rsidR="00E66FF5">
              <w:t xml:space="preserve"> às startups</w:t>
            </w:r>
            <w:r w:rsidR="003A296B">
              <w:t>. O programa é trabalhado de forma integrada ao ecossistema local e nacional, através de eventos online de networking abertos à comunidade, mentorias coletivas e individuais e workshops em formato de webinars com instrutores nacionalmente reconhecidos.</w:t>
            </w:r>
          </w:p>
          <w:p w14:paraId="05C6944B" w14:textId="77777777" w:rsidR="007E56D4" w:rsidRPr="007E56D4" w:rsidRDefault="007E56D4" w:rsidP="007E56D4">
            <w:pPr>
              <w:rPr>
                <w:lang w:val="pt-BR" w:bidi="pt-BR"/>
              </w:rPr>
            </w:pPr>
          </w:p>
          <w:p w14:paraId="2E33A690" w14:textId="77777777" w:rsidR="007E56D4" w:rsidRPr="007E56D4" w:rsidRDefault="007E56D4" w:rsidP="007E56D4">
            <w:pPr>
              <w:rPr>
                <w:lang w:val="pt-BR" w:bidi="pt-BR"/>
              </w:rPr>
            </w:pPr>
            <w:r w:rsidRPr="007E56D4">
              <w:rPr>
                <w:lang w:val="pt-BR" w:bidi="pt-BR"/>
              </w:rPr>
              <w:t>Este manual que objetiva referenciar o método de trabalho e suas aplicações, foi dividido em capítulos para melhor entendimento sobre a aplicação prática dessa atuação com os municípios:</w:t>
            </w:r>
          </w:p>
          <w:p w14:paraId="0E89A753" w14:textId="77777777" w:rsidR="007E56D4" w:rsidRPr="007E56D4" w:rsidRDefault="007E56D4" w:rsidP="007E56D4">
            <w:pPr>
              <w:rPr>
                <w:lang w:val="pt-BR" w:bidi="pt-BR"/>
              </w:rPr>
            </w:pPr>
            <w:r w:rsidRPr="007E56D4">
              <w:rPr>
                <w:lang w:val="pt-BR" w:bidi="pt-BR"/>
              </w:rPr>
              <w:t>- Apresentação geral do conceito e os objetivos a serem alcançados.</w:t>
            </w:r>
          </w:p>
          <w:p w14:paraId="51E4D9CB" w14:textId="77777777" w:rsidR="007E56D4" w:rsidRPr="007E56D4" w:rsidRDefault="007E56D4" w:rsidP="007E56D4">
            <w:pPr>
              <w:rPr>
                <w:lang w:val="pt-BR" w:bidi="pt-BR"/>
              </w:rPr>
            </w:pPr>
            <w:r w:rsidRPr="007E56D4">
              <w:rPr>
                <w:lang w:val="pt-BR" w:bidi="pt-BR"/>
              </w:rPr>
              <w:t>- Modelo de aplicação da solução.</w:t>
            </w:r>
          </w:p>
          <w:p w14:paraId="538414E4" w14:textId="748DDCBD" w:rsidR="007E56D4" w:rsidRPr="007E56D4" w:rsidRDefault="007E56D4" w:rsidP="007E56D4">
            <w:pPr>
              <w:rPr>
                <w:lang w:val="pt-BR" w:bidi="pt-BR"/>
              </w:rPr>
            </w:pPr>
            <w:r w:rsidRPr="007E56D4">
              <w:rPr>
                <w:lang w:val="pt-BR" w:bidi="pt-BR"/>
              </w:rPr>
              <w:t>- Atuação do consultor</w:t>
            </w:r>
            <w:r w:rsidR="00C337F6">
              <w:rPr>
                <w:lang w:val="pt-BR" w:bidi="pt-BR"/>
              </w:rPr>
              <w:t>/empresa executora</w:t>
            </w:r>
            <w:r w:rsidRPr="007E56D4">
              <w:rPr>
                <w:lang w:val="pt-BR" w:bidi="pt-BR"/>
              </w:rPr>
              <w:t xml:space="preserve"> e sua responsabilidade.</w:t>
            </w:r>
          </w:p>
          <w:p w14:paraId="0D2247FF" w14:textId="77777777" w:rsidR="007E56D4" w:rsidRPr="007E56D4" w:rsidRDefault="007E56D4" w:rsidP="007E56D4">
            <w:pPr>
              <w:rPr>
                <w:lang w:val="pt-BR" w:bidi="pt-BR"/>
              </w:rPr>
            </w:pPr>
          </w:p>
          <w:p w14:paraId="1DB168A9" w14:textId="77777777" w:rsidR="001E1572" w:rsidRDefault="007E56D4" w:rsidP="00EA0EF8">
            <w:pPr>
              <w:rPr>
                <w:lang w:val="pt-BR"/>
              </w:rPr>
            </w:pPr>
            <w:r w:rsidRPr="007E56D4">
              <w:rPr>
                <w:lang w:val="pt-BR" w:bidi="pt-BR"/>
              </w:rPr>
              <w:t xml:space="preserve">Cabe ressaltar que este manual é um documento vivo que sofrerá atualizações constantes procurando incorporar boas práticas e métodos melhorados tornando assim o trabalho de aplicação nos municípios </w:t>
            </w:r>
            <w:r w:rsidR="0014094F">
              <w:rPr>
                <w:lang w:val="pt-BR" w:bidi="pt-BR"/>
              </w:rPr>
              <w:t>cearenses</w:t>
            </w:r>
            <w:r w:rsidRPr="007E56D4">
              <w:rPr>
                <w:lang w:val="pt-BR" w:bidi="pt-BR"/>
              </w:rPr>
              <w:t xml:space="preserve"> uniformizado e com elevado grau de assertividade e bons resultados.</w:t>
            </w:r>
          </w:p>
          <w:p w14:paraId="7F652DA3" w14:textId="77777777" w:rsidR="001E1572" w:rsidRDefault="001E1572" w:rsidP="00EA0EF8">
            <w:pPr>
              <w:rPr>
                <w:lang w:val="pt-BR"/>
              </w:rPr>
            </w:pPr>
          </w:p>
          <w:p w14:paraId="1DDA8526" w14:textId="3A08D1CB" w:rsidR="001E1572" w:rsidRPr="00EA2CEE" w:rsidRDefault="001E1572" w:rsidP="00EA0EF8">
            <w:pPr>
              <w:rPr>
                <w:lang w:val="pt-BR"/>
              </w:rPr>
            </w:pPr>
          </w:p>
        </w:tc>
      </w:tr>
      <w:tr w:rsidR="0015336E" w:rsidRPr="00EA2CEE" w14:paraId="3DE8E691" w14:textId="77777777" w:rsidTr="00EB00C4">
        <w:trPr>
          <w:trHeight w:val="2722"/>
        </w:trPr>
        <w:tc>
          <w:tcPr>
            <w:tcW w:w="3674" w:type="dxa"/>
            <w:vMerge/>
          </w:tcPr>
          <w:p w14:paraId="2C2B9275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7032" w:type="dxa"/>
            <w:gridSpan w:val="2"/>
          </w:tcPr>
          <w:p w14:paraId="1E9E672D" w14:textId="3E6F8FC7" w:rsidR="0015336E" w:rsidRPr="00EA2CEE" w:rsidRDefault="0015336E" w:rsidP="00120EDB">
            <w:pPr>
              <w:rPr>
                <w:noProof/>
                <w:lang w:val="pt-BR"/>
              </w:rPr>
            </w:pPr>
          </w:p>
        </w:tc>
      </w:tr>
      <w:tr w:rsidR="0015336E" w:rsidRPr="00EA2CEE" w14:paraId="0AE81E16" w14:textId="77777777" w:rsidTr="00EB00C4">
        <w:trPr>
          <w:trHeight w:val="319"/>
        </w:trPr>
        <w:tc>
          <w:tcPr>
            <w:tcW w:w="3674" w:type="dxa"/>
            <w:vMerge/>
          </w:tcPr>
          <w:p w14:paraId="2AE20B83" w14:textId="77777777" w:rsidR="0015336E" w:rsidRPr="00EA2CEE" w:rsidRDefault="0015336E" w:rsidP="005947BE">
            <w:pPr>
              <w:rPr>
                <w:noProof/>
                <w:lang w:val="pt-BR"/>
              </w:rPr>
            </w:pPr>
          </w:p>
        </w:tc>
        <w:tc>
          <w:tcPr>
            <w:tcW w:w="7032" w:type="dxa"/>
            <w:gridSpan w:val="2"/>
          </w:tcPr>
          <w:p w14:paraId="3CE07B54" w14:textId="58EB970A" w:rsidR="0015336E" w:rsidRPr="00EA2CEE" w:rsidRDefault="0015336E" w:rsidP="004048B0">
            <w:pPr>
              <w:pStyle w:val="Legenda"/>
              <w:rPr>
                <w:lang w:val="pt-BR"/>
              </w:rPr>
            </w:pPr>
          </w:p>
        </w:tc>
      </w:tr>
      <w:tr w:rsidR="001E1572" w:rsidRPr="00EA2CEE" w14:paraId="29C5B055" w14:textId="77777777" w:rsidTr="00EB00C4">
        <w:trPr>
          <w:gridAfter w:val="1"/>
          <w:wAfter w:w="24" w:type="dxa"/>
          <w:trHeight w:val="800"/>
        </w:trPr>
        <w:tc>
          <w:tcPr>
            <w:tcW w:w="10682" w:type="dxa"/>
            <w:gridSpan w:val="2"/>
          </w:tcPr>
          <w:p w14:paraId="1C4A5D28" w14:textId="6BE48498" w:rsidR="00EB00C4" w:rsidRDefault="00EB00C4" w:rsidP="004A6191">
            <w:pPr>
              <w:pStyle w:val="Ttulo2"/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38BFBCD8" wp14:editId="2EBC8D9A">
                  <wp:extent cx="2286000" cy="222740"/>
                  <wp:effectExtent l="0" t="0" r="0" b="6350"/>
                  <wp:docPr id="28" name="Gráfico 28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0EFA0" w14:textId="4EC373B4" w:rsidR="001E1572" w:rsidRPr="00EA2CEE" w:rsidRDefault="00153F4B" w:rsidP="004A6191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Ficha técnica da solução</w:t>
            </w:r>
          </w:p>
        </w:tc>
      </w:tr>
      <w:tr w:rsidR="001E1572" w:rsidRPr="00EA2CEE" w14:paraId="5F529FC5" w14:textId="77777777" w:rsidTr="0015443D">
        <w:trPr>
          <w:gridAfter w:val="1"/>
          <w:wAfter w:w="24" w:type="dxa"/>
          <w:trHeight w:val="9476"/>
        </w:trPr>
        <w:tc>
          <w:tcPr>
            <w:tcW w:w="10682" w:type="dxa"/>
            <w:gridSpan w:val="2"/>
          </w:tcPr>
          <w:p w14:paraId="62C4B6AD" w14:textId="75D63E6D" w:rsidR="00FE2E79" w:rsidRPr="00FE2E79" w:rsidRDefault="00FC2F98" w:rsidP="004A6191">
            <w:pPr>
              <w:spacing w:before="240"/>
              <w:rPr>
                <w:b/>
                <w:bCs/>
                <w:lang w:val="pt-BR"/>
              </w:rPr>
            </w:pPr>
            <w:r w:rsidRPr="00FE2E79">
              <w:rPr>
                <w:b/>
                <w:bCs/>
                <w:lang w:val="pt-BR"/>
              </w:rPr>
              <w:t xml:space="preserve">Nome da </w:t>
            </w:r>
            <w:r w:rsidR="00366892" w:rsidRPr="00FE2E79">
              <w:rPr>
                <w:b/>
                <w:bCs/>
                <w:lang w:val="pt-BR"/>
              </w:rPr>
              <w:t>solução</w:t>
            </w:r>
          </w:p>
          <w:p w14:paraId="5F1E1E12" w14:textId="4029585D" w:rsidR="00FC2F98" w:rsidRDefault="001D085D" w:rsidP="00C11488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STARTUPCE</w:t>
            </w:r>
          </w:p>
          <w:p w14:paraId="4CD929EF" w14:textId="425CD9FF" w:rsidR="00FE2E79" w:rsidRPr="00FE2E79" w:rsidRDefault="004E266D" w:rsidP="00C11488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FE2E79">
              <w:rPr>
                <w:b/>
                <w:bCs/>
                <w:lang w:val="pt-BR"/>
              </w:rPr>
              <w:t>Público-alvo</w:t>
            </w:r>
          </w:p>
          <w:p w14:paraId="2E002E94" w14:textId="77777777" w:rsidR="00EC2CFE" w:rsidRDefault="00FE2E79" w:rsidP="00C11488">
            <w:pPr>
              <w:spacing w:before="240"/>
              <w:jc w:val="both"/>
            </w:pPr>
            <w:r>
              <w:t>Ter, individualmente ou em equipe, uma startup ou projeto com modelo de negócio inovador em desenvolvimento nas fases de validação ou operação:</w:t>
            </w:r>
          </w:p>
          <w:p w14:paraId="0BC34368" w14:textId="5CFD947E" w:rsidR="00EC2CFE" w:rsidRDefault="00FE2E79" w:rsidP="00C11488">
            <w:pPr>
              <w:pStyle w:val="PargrafodaLista"/>
              <w:numPr>
                <w:ilvl w:val="0"/>
                <w:numId w:val="8"/>
              </w:numPr>
              <w:spacing w:before="240"/>
              <w:jc w:val="both"/>
            </w:pPr>
            <w:r>
              <w:t>Validação: empreendedor/equipe que esteja com a ideia em validação, interagindo com potenciais clientes e/ou parceiros, buscando transformá-la em um modelo de negócio escalável, explorando uma oportunidade;</w:t>
            </w:r>
          </w:p>
          <w:p w14:paraId="34961B55" w14:textId="64F0F2EF" w:rsidR="008F0820" w:rsidRPr="00F87965" w:rsidRDefault="00FE2E79" w:rsidP="00C11488">
            <w:pPr>
              <w:pStyle w:val="PargrafodaLista"/>
              <w:numPr>
                <w:ilvl w:val="0"/>
                <w:numId w:val="8"/>
              </w:numPr>
              <w:spacing w:before="240"/>
              <w:jc w:val="both"/>
              <w:rPr>
                <w:lang w:val="pt-BR"/>
              </w:rPr>
            </w:pPr>
            <w:r>
              <w:t>Operação: o empreendedor/equipe já tem um produto ou um MVP (mínimo produto viável). É a fase em que o mais importante é aprender a gerenciar bem o negócio. Neste estágio, são necessárias</w:t>
            </w:r>
            <w:r w:rsidR="001B137F">
              <w:t xml:space="preserve"> </w:t>
            </w:r>
            <w:r>
              <w:t>ferramentas técnicas que possam ser implantadas imediatamente na operação da startup e forte visão estratégica para conquistar clientes e se posicionar no mercado.</w:t>
            </w:r>
          </w:p>
          <w:p w14:paraId="0AA4AF7E" w14:textId="612D8D3F" w:rsidR="00F87965" w:rsidRPr="00F87965" w:rsidRDefault="00F87965" w:rsidP="00F87965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Clien</w:t>
            </w:r>
            <w:r w:rsidR="0016407D">
              <w:rPr>
                <w:lang w:val="pt-BR"/>
              </w:rPr>
              <w:t xml:space="preserve">tes pessoas físicas </w:t>
            </w:r>
            <w:r w:rsidR="008E1010">
              <w:rPr>
                <w:lang w:val="pt-BR"/>
              </w:rPr>
              <w:t xml:space="preserve">que pretendem </w:t>
            </w:r>
            <w:r w:rsidR="0016407D">
              <w:rPr>
                <w:lang w:val="pt-BR"/>
              </w:rPr>
              <w:t>atua</w:t>
            </w:r>
            <w:r w:rsidR="008E1010">
              <w:rPr>
                <w:lang w:val="pt-BR"/>
              </w:rPr>
              <w:t>r</w:t>
            </w:r>
            <w:r w:rsidR="0016407D">
              <w:rPr>
                <w:lang w:val="pt-BR"/>
              </w:rPr>
              <w:t xml:space="preserve"> no Ceará</w:t>
            </w:r>
            <w:r w:rsidR="008E1010">
              <w:rPr>
                <w:lang w:val="pt-BR"/>
              </w:rPr>
              <w:t xml:space="preserve"> ou </w:t>
            </w:r>
            <w:r w:rsidR="0016407D">
              <w:rPr>
                <w:lang w:val="pt-BR"/>
              </w:rPr>
              <w:t>que possuam CNPJ</w:t>
            </w:r>
            <w:r w:rsidR="00A0789E">
              <w:rPr>
                <w:lang w:val="pt-BR"/>
              </w:rPr>
              <w:t xml:space="preserve"> no Ceará</w:t>
            </w:r>
            <w:r w:rsidR="009A27AE">
              <w:rPr>
                <w:lang w:val="pt-BR"/>
              </w:rPr>
              <w:t xml:space="preserve"> com faturamento bruto anual de </w:t>
            </w:r>
            <w:r w:rsidR="009F53FC">
              <w:rPr>
                <w:lang w:val="pt-BR"/>
              </w:rPr>
              <w:t xml:space="preserve">até 4,8 milhões ou que se encaixem </w:t>
            </w:r>
            <w:r w:rsidR="00AE6E0A">
              <w:rPr>
                <w:lang w:val="pt-BR"/>
              </w:rPr>
              <w:t>como MEI – Microempreendedor Individual, ME - Microempresa ou EPP</w:t>
            </w:r>
            <w:r w:rsidR="001C64E6">
              <w:rPr>
                <w:lang w:val="pt-BR"/>
              </w:rPr>
              <w:t xml:space="preserve"> – Empresa de Pequeno Porte</w:t>
            </w:r>
            <w:r w:rsidR="00AE6E0A">
              <w:rPr>
                <w:lang w:val="pt-BR"/>
              </w:rPr>
              <w:t xml:space="preserve"> nos termos da legislação vigente.</w:t>
            </w:r>
          </w:p>
          <w:p w14:paraId="6F117495" w14:textId="5BDEC8B3" w:rsidR="00552FEE" w:rsidRPr="00B11559" w:rsidRDefault="00552FEE" w:rsidP="004A6191">
            <w:pPr>
              <w:spacing w:before="240"/>
              <w:rPr>
                <w:b/>
                <w:bCs/>
                <w:lang w:val="pt-BR"/>
              </w:rPr>
            </w:pPr>
            <w:r w:rsidRPr="00B11559">
              <w:rPr>
                <w:b/>
                <w:bCs/>
                <w:lang w:val="pt-BR"/>
              </w:rPr>
              <w:t>Formato da solução</w:t>
            </w:r>
          </w:p>
          <w:p w14:paraId="599EF409" w14:textId="04585433" w:rsidR="001E1572" w:rsidRDefault="00657BD2" w:rsidP="00552F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Diagnóstico, </w:t>
            </w:r>
            <w:r w:rsidR="00B11559">
              <w:rPr>
                <w:lang w:val="pt-BR"/>
              </w:rPr>
              <w:t>talks</w:t>
            </w:r>
            <w:r w:rsidR="00B11559">
              <w:rPr>
                <w:lang w:val="pt-BR"/>
              </w:rPr>
              <w:t xml:space="preserve">, </w:t>
            </w:r>
            <w:r w:rsidR="00AB7DC9">
              <w:rPr>
                <w:lang w:val="pt-BR"/>
              </w:rPr>
              <w:t>webinars</w:t>
            </w:r>
            <w:r>
              <w:rPr>
                <w:lang w:val="pt-BR"/>
              </w:rPr>
              <w:t xml:space="preserve">, </w:t>
            </w:r>
            <w:r w:rsidR="00B11559">
              <w:rPr>
                <w:lang w:val="pt-BR"/>
              </w:rPr>
              <w:t xml:space="preserve">mentorias, </w:t>
            </w:r>
            <w:r w:rsidR="005E22A3">
              <w:rPr>
                <w:lang w:val="pt-BR"/>
              </w:rPr>
              <w:t>P</w:t>
            </w:r>
            <w:r w:rsidR="00B11559">
              <w:rPr>
                <w:lang w:val="pt-BR"/>
              </w:rPr>
              <w:t xml:space="preserve">itch </w:t>
            </w:r>
            <w:r w:rsidR="005E22A3">
              <w:rPr>
                <w:lang w:val="pt-BR"/>
              </w:rPr>
              <w:t>D</w:t>
            </w:r>
            <w:r w:rsidR="00B11559">
              <w:rPr>
                <w:lang w:val="pt-BR"/>
              </w:rPr>
              <w:t xml:space="preserve">ay e </w:t>
            </w:r>
            <w:r w:rsidR="005E22A3">
              <w:rPr>
                <w:lang w:val="pt-BR"/>
              </w:rPr>
              <w:t>D</w:t>
            </w:r>
            <w:r w:rsidR="00B11559">
              <w:rPr>
                <w:lang w:val="pt-BR"/>
              </w:rPr>
              <w:t xml:space="preserve">emo </w:t>
            </w:r>
            <w:r w:rsidR="005E22A3">
              <w:rPr>
                <w:lang w:val="pt-BR"/>
              </w:rPr>
              <w:t>D</w:t>
            </w:r>
            <w:r w:rsidR="00B11559">
              <w:rPr>
                <w:lang w:val="pt-BR"/>
              </w:rPr>
              <w:t>ay.</w:t>
            </w:r>
          </w:p>
          <w:p w14:paraId="7EE6DC99" w14:textId="77777777" w:rsidR="00B11559" w:rsidRPr="00CD648F" w:rsidRDefault="00CD7FE7" w:rsidP="00552FEE">
            <w:pPr>
              <w:spacing w:before="240"/>
              <w:rPr>
                <w:b/>
                <w:bCs/>
                <w:lang w:val="pt-BR"/>
              </w:rPr>
            </w:pPr>
            <w:r w:rsidRPr="00CD648F">
              <w:rPr>
                <w:b/>
                <w:bCs/>
                <w:lang w:val="pt-BR"/>
              </w:rPr>
              <w:t>Descrição da solução</w:t>
            </w:r>
          </w:p>
          <w:p w14:paraId="4E820B50" w14:textId="6677331A" w:rsidR="00CD7FE7" w:rsidRDefault="0088460D" w:rsidP="00552F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Programa de pré-aceleração e aceleração de Startups dividido em </w:t>
            </w:r>
            <w:r w:rsidR="005A4EF1">
              <w:rPr>
                <w:lang w:val="pt-BR"/>
              </w:rPr>
              <w:t>4</w:t>
            </w:r>
            <w:r>
              <w:rPr>
                <w:lang w:val="pt-BR"/>
              </w:rPr>
              <w:t xml:space="preserve"> fases:</w:t>
            </w:r>
          </w:p>
          <w:p w14:paraId="20474C28" w14:textId="1EB8C8AB" w:rsidR="005A4EF1" w:rsidRDefault="005A4EF1" w:rsidP="00883AD9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Fase 1 </w:t>
            </w:r>
            <w:r w:rsidR="007837B6">
              <w:rPr>
                <w:lang w:val="pt-BR"/>
              </w:rPr>
              <w:t>–</w:t>
            </w:r>
            <w:r>
              <w:rPr>
                <w:lang w:val="pt-BR"/>
              </w:rPr>
              <w:t xml:space="preserve"> Su</w:t>
            </w:r>
            <w:r w:rsidR="007837B6">
              <w:rPr>
                <w:lang w:val="pt-BR"/>
              </w:rPr>
              <w:t>bmissão dos</w:t>
            </w:r>
            <w:r w:rsidR="007837B6" w:rsidRPr="0015443D">
              <w:rPr>
                <w:lang w:val="pt-BR"/>
              </w:rPr>
              <w:t xml:space="preserve"> </w:t>
            </w:r>
            <w:r w:rsidR="007837B6" w:rsidRPr="0015443D">
              <w:rPr>
                <w:lang w:val="pt-BR"/>
              </w:rPr>
              <w:t>negócios e/ou projetos inovadores</w:t>
            </w:r>
            <w:r w:rsidR="007837B6">
              <w:rPr>
                <w:lang w:val="pt-BR"/>
              </w:rPr>
              <w:t xml:space="preserve"> ao edital a ser elaborado pela empresa executora</w:t>
            </w:r>
            <w:r w:rsidR="00AF1CF1">
              <w:rPr>
                <w:lang w:val="pt-BR"/>
              </w:rPr>
              <w:t xml:space="preserve"> e publicado nos canais de comunicação </w:t>
            </w:r>
            <w:r w:rsidR="00C63EBC">
              <w:rPr>
                <w:lang w:val="pt-BR"/>
              </w:rPr>
              <w:t>oficiais</w:t>
            </w:r>
            <w:r w:rsidR="00AF1CF1">
              <w:rPr>
                <w:lang w:val="pt-BR"/>
              </w:rPr>
              <w:t xml:space="preserve"> do Sebrae/CE.</w:t>
            </w:r>
          </w:p>
          <w:p w14:paraId="58E5C110" w14:textId="244376A4" w:rsidR="00660DA8" w:rsidRDefault="00871103" w:rsidP="00883AD9">
            <w:pPr>
              <w:spacing w:before="240"/>
              <w:jc w:val="both"/>
              <w:rPr>
                <w:lang w:val="pt-BR"/>
              </w:rPr>
            </w:pPr>
            <w:r w:rsidRPr="0015443D">
              <w:rPr>
                <w:lang w:val="pt-BR"/>
              </w:rPr>
              <w:t xml:space="preserve">Fase </w:t>
            </w:r>
            <w:r w:rsidR="00AF1CF1">
              <w:rPr>
                <w:lang w:val="pt-BR"/>
              </w:rPr>
              <w:t>2</w:t>
            </w:r>
            <w:r w:rsidR="0015443D" w:rsidRPr="0015443D">
              <w:rPr>
                <w:lang w:val="pt-BR"/>
              </w:rPr>
              <w:t xml:space="preserve"> - P</w:t>
            </w:r>
            <w:r w:rsidR="00883AD9">
              <w:rPr>
                <w:lang w:val="pt-BR"/>
              </w:rPr>
              <w:t>ré</w:t>
            </w:r>
            <w:r w:rsidR="0015443D" w:rsidRPr="0015443D">
              <w:rPr>
                <w:lang w:val="pt-BR"/>
              </w:rPr>
              <w:t>-</w:t>
            </w:r>
            <w:r w:rsidR="00883AD9" w:rsidRPr="0015443D">
              <w:rPr>
                <w:lang w:val="pt-BR"/>
              </w:rPr>
              <w:t>aceleração</w:t>
            </w:r>
            <w:r w:rsidR="0015443D" w:rsidRPr="0015443D">
              <w:rPr>
                <w:lang w:val="pt-BR"/>
              </w:rPr>
              <w:t xml:space="preserve">: O objetivo desta fase é pré-acelerar </w:t>
            </w:r>
            <w:r w:rsidR="00A12BAD">
              <w:rPr>
                <w:lang w:val="pt-BR"/>
              </w:rPr>
              <w:t>os</w:t>
            </w:r>
            <w:r w:rsidR="0015443D">
              <w:rPr>
                <w:lang w:val="pt-BR"/>
              </w:rPr>
              <w:t xml:space="preserve"> </w:t>
            </w:r>
            <w:r w:rsidR="0015443D" w:rsidRPr="0015443D">
              <w:rPr>
                <w:lang w:val="pt-BR"/>
              </w:rPr>
              <w:t>negócios e/ou projetos inovadores, que participarão de capacitação intensiva online e/ou</w:t>
            </w:r>
            <w:r w:rsidR="0015443D">
              <w:rPr>
                <w:lang w:val="pt-BR"/>
              </w:rPr>
              <w:t xml:space="preserve"> </w:t>
            </w:r>
            <w:r w:rsidR="0015443D" w:rsidRPr="0015443D">
              <w:rPr>
                <w:lang w:val="pt-BR"/>
              </w:rPr>
              <w:t>presencial (workshops temáticos em formato de webinars, mentorias coletivas e</w:t>
            </w:r>
            <w:r w:rsidR="0015443D">
              <w:rPr>
                <w:lang w:val="pt-BR"/>
              </w:rPr>
              <w:t xml:space="preserve"> </w:t>
            </w:r>
            <w:r w:rsidR="0015443D" w:rsidRPr="0015443D">
              <w:rPr>
                <w:lang w:val="pt-BR"/>
              </w:rPr>
              <w:t>individuais, disponibilização de conteúdos complementares em formato de trilha de</w:t>
            </w:r>
            <w:r w:rsidR="0015443D">
              <w:rPr>
                <w:lang w:val="pt-BR"/>
              </w:rPr>
              <w:t xml:space="preserve"> </w:t>
            </w:r>
            <w:r w:rsidR="0015443D" w:rsidRPr="0015443D">
              <w:rPr>
                <w:lang w:val="pt-BR"/>
              </w:rPr>
              <w:t xml:space="preserve">conhecimento via plataforma especializada, suporte via mentor </w:t>
            </w:r>
            <w:r w:rsidR="00A12BAD" w:rsidRPr="0015443D">
              <w:rPr>
                <w:lang w:val="pt-BR"/>
              </w:rPr>
              <w:t>virtual etc.</w:t>
            </w:r>
            <w:r w:rsidR="0015443D" w:rsidRPr="0015443D">
              <w:rPr>
                <w:lang w:val="pt-BR"/>
              </w:rPr>
              <w:t xml:space="preserve">). </w:t>
            </w:r>
            <w:r w:rsidR="00A12BAD">
              <w:rPr>
                <w:lang w:val="pt-BR"/>
              </w:rPr>
              <w:t>Ao final desta fase</w:t>
            </w:r>
            <w:r w:rsidR="0015443D">
              <w:rPr>
                <w:lang w:val="pt-BR"/>
              </w:rPr>
              <w:t xml:space="preserve"> </w:t>
            </w:r>
            <w:r w:rsidR="0015443D" w:rsidRPr="0015443D">
              <w:rPr>
                <w:lang w:val="pt-BR"/>
              </w:rPr>
              <w:t>deverão apresentar um Pitch no evento de encerramento, o Pitch Day, onde serão</w:t>
            </w:r>
            <w:r w:rsidR="0015443D">
              <w:rPr>
                <w:lang w:val="pt-BR"/>
              </w:rPr>
              <w:t xml:space="preserve"> </w:t>
            </w:r>
            <w:r w:rsidR="00A12BAD" w:rsidRPr="0015443D">
              <w:rPr>
                <w:lang w:val="pt-BR"/>
              </w:rPr>
              <w:t>escolhidos</w:t>
            </w:r>
            <w:r w:rsidR="0015443D" w:rsidRPr="0015443D">
              <w:rPr>
                <w:lang w:val="pt-BR"/>
              </w:rPr>
              <w:t xml:space="preserve"> startups/projetos inovadores que seguirão para a fase de</w:t>
            </w:r>
            <w:r w:rsidR="00883AD9">
              <w:rPr>
                <w:lang w:val="pt-BR"/>
              </w:rPr>
              <w:t xml:space="preserve"> </w:t>
            </w:r>
            <w:r w:rsidR="00883AD9" w:rsidRPr="00883AD9">
              <w:rPr>
                <w:lang w:val="pt-BR"/>
              </w:rPr>
              <w:t>Aceleração, sendo selecionadas de acordo com seu desempenho no referido Pitch Day. As</w:t>
            </w:r>
            <w:r w:rsidR="00883AD9">
              <w:rPr>
                <w:lang w:val="pt-BR"/>
              </w:rPr>
              <w:t xml:space="preserve"> </w:t>
            </w:r>
            <w:r w:rsidR="00883AD9" w:rsidRPr="00883AD9">
              <w:rPr>
                <w:lang w:val="pt-BR"/>
              </w:rPr>
              <w:t>atividades que forem realizadas em ambiente de educação à distância possuirão</w:t>
            </w:r>
            <w:r w:rsidR="00883AD9">
              <w:rPr>
                <w:lang w:val="pt-BR"/>
              </w:rPr>
              <w:t xml:space="preserve"> </w:t>
            </w:r>
            <w:r w:rsidR="00883AD9" w:rsidRPr="00883AD9">
              <w:rPr>
                <w:lang w:val="pt-BR"/>
              </w:rPr>
              <w:t>transmissão online.</w:t>
            </w:r>
          </w:p>
          <w:p w14:paraId="2D54A7E3" w14:textId="51F9F318" w:rsidR="00BA1E53" w:rsidRDefault="00871103" w:rsidP="00871103">
            <w:pPr>
              <w:spacing w:before="240"/>
              <w:jc w:val="both"/>
              <w:rPr>
                <w:lang w:val="pt-BR"/>
              </w:rPr>
            </w:pPr>
            <w:r w:rsidRPr="00F073DB">
              <w:rPr>
                <w:lang w:val="pt-BR"/>
              </w:rPr>
              <w:t xml:space="preserve">Fase </w:t>
            </w:r>
            <w:r w:rsidR="00AF1CF1">
              <w:rPr>
                <w:lang w:val="pt-BR"/>
              </w:rPr>
              <w:t>3</w:t>
            </w:r>
            <w:r w:rsidR="00F073DB" w:rsidRPr="00F073DB">
              <w:rPr>
                <w:lang w:val="pt-BR"/>
              </w:rPr>
              <w:t xml:space="preserve"> - </w:t>
            </w:r>
            <w:r w:rsidR="00BA1E53">
              <w:rPr>
                <w:lang w:val="pt-BR"/>
              </w:rPr>
              <w:t>A</w:t>
            </w:r>
            <w:r w:rsidRPr="00F073DB">
              <w:rPr>
                <w:lang w:val="pt-BR"/>
              </w:rPr>
              <w:t>celeração</w:t>
            </w:r>
            <w:r w:rsidR="00F073DB" w:rsidRPr="00F073DB">
              <w:rPr>
                <w:lang w:val="pt-BR"/>
              </w:rPr>
              <w:t>: O objetivo desta fase é acelerar startups/projetos inovadores,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que deverão participar de capacitação intensiva online e/ou presencial (workshops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temáticos em formato de webinars, mentorias coletivas e individuais, disponibilização de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conteúdo em formato de trilha de conhecimento via plataforma, suporte via mentor virtual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etc</w:t>
            </w:r>
            <w:r w:rsidR="00B86571">
              <w:rPr>
                <w:lang w:val="pt-BR"/>
              </w:rPr>
              <w:t>.</w:t>
            </w:r>
            <w:r w:rsidR="00F073DB" w:rsidRPr="00F073DB">
              <w:rPr>
                <w:lang w:val="pt-BR"/>
              </w:rPr>
              <w:t xml:space="preserve">). </w:t>
            </w:r>
            <w:r w:rsidR="003C36D8">
              <w:rPr>
                <w:lang w:val="pt-BR"/>
              </w:rPr>
              <w:t xml:space="preserve">Ao final desta fase </w:t>
            </w:r>
            <w:r w:rsidR="00F073DB" w:rsidRPr="00F073DB">
              <w:rPr>
                <w:lang w:val="pt-BR"/>
              </w:rPr>
              <w:t>deverão apresentar um Pitch no Demo Day. As atividades que forem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realizadas em ambiente de educação à distância possuirão transmissão online.</w:t>
            </w:r>
          </w:p>
          <w:p w14:paraId="30E8747A" w14:textId="68BB7ADD" w:rsidR="00A12BAD" w:rsidRDefault="00BA1E53" w:rsidP="00871103">
            <w:pPr>
              <w:spacing w:before="240"/>
              <w:jc w:val="both"/>
              <w:rPr>
                <w:lang w:val="pt-BR"/>
              </w:rPr>
            </w:pPr>
            <w:r w:rsidRPr="00F073DB">
              <w:rPr>
                <w:lang w:val="pt-BR"/>
              </w:rPr>
              <w:t>Fase</w:t>
            </w:r>
            <w:r w:rsidR="00F073DB" w:rsidRPr="00F073DB">
              <w:rPr>
                <w:lang w:val="pt-BR"/>
              </w:rPr>
              <w:t xml:space="preserve"> </w:t>
            </w:r>
            <w:r w:rsidR="00AF1CF1">
              <w:rPr>
                <w:lang w:val="pt-BR"/>
              </w:rPr>
              <w:t>4</w:t>
            </w:r>
            <w:r w:rsidR="00F073DB" w:rsidRPr="00F073DB">
              <w:rPr>
                <w:lang w:val="pt-BR"/>
              </w:rPr>
              <w:t xml:space="preserve"> - </w:t>
            </w:r>
            <w:r>
              <w:rPr>
                <w:lang w:val="pt-BR"/>
              </w:rPr>
              <w:t>D</w:t>
            </w:r>
            <w:r w:rsidRPr="00F073DB">
              <w:rPr>
                <w:lang w:val="pt-BR"/>
              </w:rPr>
              <w:t xml:space="preserve">emo </w:t>
            </w:r>
            <w:r w:rsidR="0070051D">
              <w:rPr>
                <w:lang w:val="pt-BR"/>
              </w:rPr>
              <w:t>D</w:t>
            </w:r>
            <w:r w:rsidRPr="00F073DB">
              <w:rPr>
                <w:lang w:val="pt-BR"/>
              </w:rPr>
              <w:t>ay</w:t>
            </w:r>
            <w:r w:rsidR="00F073DB" w:rsidRPr="00F073DB">
              <w:rPr>
                <w:lang w:val="pt-BR"/>
              </w:rPr>
              <w:t>: Será realizado um Demo Day, evento com o intuito de oportunizar às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startups um momento para apresentarem suas soluções aos especialistas do ecossistema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 xml:space="preserve">de inovação para que sejam avaliadas nos termos deste </w:t>
            </w:r>
            <w:r w:rsidR="00556AE7">
              <w:rPr>
                <w:lang w:val="pt-BR"/>
              </w:rPr>
              <w:t>e</w:t>
            </w:r>
            <w:r w:rsidR="00F073DB" w:rsidRPr="00F073DB">
              <w:rPr>
                <w:lang w:val="pt-BR"/>
              </w:rPr>
              <w:t>dital</w:t>
            </w:r>
            <w:r w:rsidR="00556AE7">
              <w:rPr>
                <w:lang w:val="pt-BR"/>
              </w:rPr>
              <w:t xml:space="preserve"> vigente</w:t>
            </w:r>
            <w:r w:rsidR="00F073DB" w:rsidRPr="00F073DB">
              <w:rPr>
                <w:lang w:val="pt-BR"/>
              </w:rPr>
              <w:t>. Todavia, a participação no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Demo Day não é obrigatória, porém as 20 (vinte) startups/projetos inovadores que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 xml:space="preserve">receberão a Bolsa Sócio Empreendedor (BSE) obrigatoriamente serão </w:t>
            </w:r>
            <w:r w:rsidR="00C63EBC" w:rsidRPr="00F073DB">
              <w:rPr>
                <w:lang w:val="pt-BR"/>
              </w:rPr>
              <w:t>selecionados</w:t>
            </w:r>
            <w:r w:rsidR="00F073DB" w:rsidRPr="00F073DB">
              <w:rPr>
                <w:lang w:val="pt-BR"/>
              </w:rPr>
              <w:t xml:space="preserve"> de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 xml:space="preserve">acordo com seu </w:t>
            </w:r>
            <w:r w:rsidR="00F073DB" w:rsidRPr="00F073DB">
              <w:rPr>
                <w:lang w:val="pt-BR"/>
              </w:rPr>
              <w:lastRenderedPageBreak/>
              <w:t>desempenho nesta fase. Além disso, ressalta-se ainda que as atividades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que forem realizadas em ambiente de educação à distância possuirão transmissão online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via plataformas de fácil acesso. Essa fase é finalizada com uma banca que selecionará,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dentre as 100 egressas da fase anterior, até 20 (vinte) iniciativas que contará com fomento</w:t>
            </w:r>
            <w:r w:rsidR="00F073DB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– o recebimento de até duas Bolsas Sócio Empreendedor por startup, concedidas a</w:t>
            </w:r>
            <w:r w:rsidR="00871103">
              <w:rPr>
                <w:lang w:val="pt-BR"/>
              </w:rPr>
              <w:t xml:space="preserve"> </w:t>
            </w:r>
            <w:r w:rsidR="00F073DB" w:rsidRPr="00F073DB">
              <w:rPr>
                <w:lang w:val="pt-BR"/>
              </w:rPr>
              <w:t>proprietários ou sócios dessas empresas por 06 meses, e aplicação do diagnóstico final.</w:t>
            </w:r>
          </w:p>
          <w:p w14:paraId="4A93CA21" w14:textId="588256A0" w:rsidR="00F32647" w:rsidRPr="00B73817" w:rsidRDefault="00F32647" w:rsidP="00871103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B73817">
              <w:rPr>
                <w:b/>
                <w:bCs/>
                <w:lang w:val="pt-BR"/>
              </w:rPr>
              <w:t>Modali</w:t>
            </w:r>
            <w:r w:rsidR="00445FC9" w:rsidRPr="00B73817">
              <w:rPr>
                <w:b/>
                <w:bCs/>
                <w:lang w:val="pt-BR"/>
              </w:rPr>
              <w:t>da</w:t>
            </w:r>
            <w:r w:rsidRPr="00B73817">
              <w:rPr>
                <w:b/>
                <w:bCs/>
                <w:lang w:val="pt-BR"/>
              </w:rPr>
              <w:t>de</w:t>
            </w:r>
          </w:p>
          <w:p w14:paraId="09778C85" w14:textId="77777777" w:rsidR="00F32647" w:rsidRDefault="007D3867" w:rsidP="00871103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Híbrido</w:t>
            </w:r>
          </w:p>
          <w:p w14:paraId="37571DDC" w14:textId="24215119" w:rsidR="007D3867" w:rsidRPr="00B73817" w:rsidRDefault="00B73817" w:rsidP="00871103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B73817">
              <w:rPr>
                <w:b/>
                <w:bCs/>
                <w:lang w:val="pt-BR"/>
              </w:rPr>
              <w:t>Duração</w:t>
            </w:r>
          </w:p>
          <w:p w14:paraId="600DB37B" w14:textId="4831A721" w:rsidR="00B73817" w:rsidRDefault="00111AC7" w:rsidP="00871103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4 meses</w:t>
            </w:r>
            <w:r w:rsidR="005A051E">
              <w:rPr>
                <w:lang w:val="pt-BR"/>
              </w:rPr>
              <w:t xml:space="preserve"> em seu formato completo, conforme </w:t>
            </w:r>
            <w:r w:rsidR="00453640">
              <w:rPr>
                <w:lang w:val="pt-BR"/>
              </w:rPr>
              <w:t>modelo de atuação</w:t>
            </w:r>
            <w:r w:rsidR="005A051E">
              <w:rPr>
                <w:lang w:val="pt-BR"/>
              </w:rPr>
              <w:t>. Poderão ser executadas/contratadas as ações separadas de acordo com a demanda</w:t>
            </w:r>
            <w:r w:rsidR="00453640">
              <w:rPr>
                <w:lang w:val="pt-BR"/>
              </w:rPr>
              <w:t xml:space="preserve"> e</w:t>
            </w:r>
            <w:r w:rsidR="005A051E">
              <w:rPr>
                <w:lang w:val="pt-BR"/>
              </w:rPr>
              <w:t xml:space="preserve"> especificidade do cliente.</w:t>
            </w:r>
          </w:p>
          <w:p w14:paraId="46FEFF8B" w14:textId="77777777" w:rsidR="00F8418C" w:rsidRDefault="00F8418C" w:rsidP="00871103">
            <w:pPr>
              <w:spacing w:before="240"/>
              <w:jc w:val="both"/>
              <w:rPr>
                <w:lang w:val="pt-BR"/>
              </w:rPr>
            </w:pPr>
          </w:p>
          <w:p w14:paraId="05E71199" w14:textId="77777777" w:rsidR="005A051E" w:rsidRDefault="005A051E" w:rsidP="00871103">
            <w:pPr>
              <w:spacing w:before="240"/>
              <w:jc w:val="both"/>
              <w:rPr>
                <w:lang w:val="pt-BR"/>
              </w:rPr>
            </w:pPr>
          </w:p>
          <w:p w14:paraId="4BF3B424" w14:textId="08AB52F9" w:rsidR="00521382" w:rsidRPr="00EA2CEE" w:rsidRDefault="00521382" w:rsidP="00871103">
            <w:pPr>
              <w:spacing w:before="240"/>
              <w:jc w:val="both"/>
              <w:rPr>
                <w:lang w:val="pt-BR"/>
              </w:rPr>
            </w:pPr>
          </w:p>
        </w:tc>
      </w:tr>
    </w:tbl>
    <w:p w14:paraId="1E73522F" w14:textId="77777777" w:rsidR="00C17936" w:rsidRPr="00EA2CEE" w:rsidRDefault="00C17936">
      <w:pPr>
        <w:rPr>
          <w:lang w:val="pt-BR"/>
        </w:rPr>
        <w:sectPr w:rsidR="00C17936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49249CEE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3132"/>
        <w:gridCol w:w="331"/>
        <w:gridCol w:w="7003"/>
      </w:tblGrid>
      <w:tr w:rsidR="00CD7F84" w:rsidRPr="00EA2CEE" w14:paraId="251D592E" w14:textId="77777777" w:rsidTr="006551C3">
        <w:trPr>
          <w:trHeight w:val="432"/>
        </w:trPr>
        <w:tc>
          <w:tcPr>
            <w:tcW w:w="3240" w:type="dxa"/>
          </w:tcPr>
          <w:p w14:paraId="1CA537B8" w14:textId="77777777" w:rsidR="00CD7F84" w:rsidRPr="00EA2CEE" w:rsidRDefault="00120EDB" w:rsidP="00417D0A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br w:type="page"/>
            </w:r>
          </w:p>
        </w:tc>
        <w:tc>
          <w:tcPr>
            <w:tcW w:w="360" w:type="dxa"/>
          </w:tcPr>
          <w:p w14:paraId="09575ED8" w14:textId="77777777" w:rsidR="00CD7F84" w:rsidRPr="00EA2CEE" w:rsidRDefault="00CD7F84" w:rsidP="0064029B">
            <w:pPr>
              <w:rPr>
                <w:noProof/>
                <w:lang w:val="pt-BR"/>
              </w:rPr>
            </w:pPr>
          </w:p>
        </w:tc>
        <w:tc>
          <w:tcPr>
            <w:tcW w:w="7200" w:type="dxa"/>
          </w:tcPr>
          <w:p w14:paraId="77DE4581" w14:textId="77777777" w:rsidR="00CD7F84" w:rsidRPr="00EA2CEE" w:rsidRDefault="00CD7F84" w:rsidP="0064029B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5FF94416" wp14:editId="78B5DE79">
                  <wp:extent cx="2286000" cy="222740"/>
                  <wp:effectExtent l="0" t="0" r="0" b="6350"/>
                  <wp:docPr id="10" name="Gráfico 10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36" w:rsidRPr="00EA2CEE" w14:paraId="45FDA404" w14:textId="77777777" w:rsidTr="00FE44CB">
        <w:trPr>
          <w:trHeight w:val="1440"/>
        </w:trPr>
        <w:tc>
          <w:tcPr>
            <w:tcW w:w="3240" w:type="dxa"/>
            <w:vMerge w:val="restart"/>
          </w:tcPr>
          <w:p w14:paraId="71F3022A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7424CA08" wp14:editId="42677B55">
                  <wp:extent cx="685800" cy="685800"/>
                  <wp:effectExtent l="0" t="0" r="0" b="0"/>
                  <wp:docPr id="12" name="Gráfico 12" descr="Gráfico de barras com tendência de al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12" descr="Gráfico de barras com tendência de alta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10919" w14:textId="1899AB7B" w:rsidR="00C17936" w:rsidRPr="00EA2CEE" w:rsidRDefault="006301D8" w:rsidP="00565E64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 xml:space="preserve">PÚBLICO-ALVO: </w:t>
            </w:r>
            <w:r w:rsidR="00565E64">
              <w:rPr>
                <w:lang w:val="pt-BR"/>
              </w:rPr>
              <w:t>STARTUP</w:t>
            </w:r>
          </w:p>
          <w:p w14:paraId="3F8EA5FC" w14:textId="19F2B311" w:rsidR="00C17936" w:rsidRDefault="00B858DE" w:rsidP="00AB3F90">
            <w:pPr>
              <w:pStyle w:val="Marcadores"/>
              <w:rPr>
                <w:lang w:val="pt-BR"/>
              </w:rPr>
            </w:pPr>
            <w:r w:rsidRPr="00B858DE">
              <w:rPr>
                <w:lang w:val="pt-BR"/>
              </w:rPr>
              <w:t>organização que busca um modelo de negócios repetível e escalável, trabalhando em condições de extrema incerteza</w:t>
            </w:r>
          </w:p>
          <w:p w14:paraId="1E99546F" w14:textId="0ECC5CE9" w:rsidR="00B858DE" w:rsidRPr="00B858DE" w:rsidRDefault="00832B8D" w:rsidP="00AB3F90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 xml:space="preserve">Exemplos: Uber, Google, </w:t>
            </w:r>
            <w:proofErr w:type="spellStart"/>
            <w:r>
              <w:rPr>
                <w:lang w:val="pt-BR"/>
              </w:rPr>
              <w:t>Nubank</w:t>
            </w:r>
            <w:proofErr w:type="spellEnd"/>
            <w:r>
              <w:rPr>
                <w:lang w:val="pt-BR"/>
              </w:rPr>
              <w:t xml:space="preserve"> etc</w:t>
            </w:r>
          </w:p>
          <w:p w14:paraId="53270BEB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1C011AA1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16F35169" wp14:editId="0F86E158">
                  <wp:extent cx="685800" cy="685800"/>
                  <wp:effectExtent l="0" t="0" r="0" b="0"/>
                  <wp:docPr id="13" name="Gráfico 13" descr="Lis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áfico 13" descr="Lista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7A414" w14:textId="2CC638D8" w:rsidR="00C17936" w:rsidRPr="00EA2CEE" w:rsidRDefault="006301D8" w:rsidP="006301D8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>ATIVIDADES DO PROGRAMA</w:t>
            </w:r>
          </w:p>
          <w:p w14:paraId="35CD3513" w14:textId="5114FFEE" w:rsidR="00C17936" w:rsidRDefault="006301D8" w:rsidP="006301D8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Palestras, webina</w:t>
            </w:r>
            <w:r w:rsidR="00AB7DC9">
              <w:rPr>
                <w:lang w:val="pt-BR"/>
              </w:rPr>
              <w:t xml:space="preserve">rs, mentorias, </w:t>
            </w:r>
            <w:r w:rsidR="00563B1A">
              <w:rPr>
                <w:lang w:val="pt-BR"/>
              </w:rPr>
              <w:t>conteúdos e treinamentos</w:t>
            </w:r>
          </w:p>
          <w:p w14:paraId="2DAB2A86" w14:textId="24580703" w:rsidR="00563B1A" w:rsidRPr="00EA2CEE" w:rsidRDefault="0072225F" w:rsidP="006301D8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Pitch Day e Demo Day</w:t>
            </w:r>
          </w:p>
          <w:p w14:paraId="1C79F2FF" w14:textId="77777777" w:rsidR="00C17936" w:rsidRPr="00EA2CEE" w:rsidRDefault="00C17936" w:rsidP="00F620CA">
            <w:pPr>
              <w:ind w:left="360"/>
              <w:rPr>
                <w:lang w:val="pt-BR"/>
              </w:rPr>
            </w:pPr>
          </w:p>
          <w:p w14:paraId="0D6BD2FE" w14:textId="77777777" w:rsidR="004048B0" w:rsidRPr="00EA2CEE" w:rsidRDefault="004048B0" w:rsidP="004048B0">
            <w:pPr>
              <w:rPr>
                <w:lang w:val="pt-BR"/>
              </w:rPr>
            </w:pPr>
          </w:p>
          <w:p w14:paraId="7C8A1025" w14:textId="77777777" w:rsidR="00C17936" w:rsidRPr="00EA2CEE" w:rsidRDefault="00C17936" w:rsidP="00450F88">
            <w:pPr>
              <w:pStyle w:val="Ttulo3"/>
              <w:rPr>
                <w:lang w:val="pt-BR"/>
              </w:rPr>
            </w:pPr>
            <w:r w:rsidRPr="00EA2CEE">
              <w:rPr>
                <w:lang w:val="pt-BR" w:bidi="pt-BR"/>
              </w:rPr>
              <w:drawing>
                <wp:inline distT="0" distB="0" distL="0" distR="0" wp14:anchorId="447FA949" wp14:editId="708E37D3">
                  <wp:extent cx="685800" cy="685800"/>
                  <wp:effectExtent l="0" t="0" r="0" b="0"/>
                  <wp:docPr id="14" name="Gráfico 14" descr="Discussão de ideias em gru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áfico 14" descr="Discussão de ideias em grupo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A4C48" w14:textId="6F033336" w:rsidR="00C17936" w:rsidRPr="00EA2CEE" w:rsidRDefault="0072225F" w:rsidP="0053179B">
            <w:pPr>
              <w:pStyle w:val="Cabealhodelista"/>
              <w:rPr>
                <w:lang w:val="pt-BR"/>
              </w:rPr>
            </w:pPr>
            <w:r>
              <w:rPr>
                <w:lang w:val="pt-BR"/>
              </w:rPr>
              <w:t>OPORTUNIDADES</w:t>
            </w:r>
          </w:p>
          <w:p w14:paraId="2139880A" w14:textId="4CB5CAFA" w:rsidR="00C17936" w:rsidRDefault="00A15E6C" w:rsidP="00A15E6C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Forte conexão e networking</w:t>
            </w:r>
          </w:p>
          <w:p w14:paraId="7538A8EA" w14:textId="1CC05C9A" w:rsidR="00A15E6C" w:rsidRDefault="00A15E6C" w:rsidP="00A15E6C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Aprendizado na prática e mentorias com especialistas de mercado</w:t>
            </w:r>
          </w:p>
          <w:p w14:paraId="1AAD47E1" w14:textId="5290E5A6" w:rsidR="00A15E6C" w:rsidRPr="00EA2CEE" w:rsidRDefault="00C83703" w:rsidP="00A15E6C">
            <w:pPr>
              <w:pStyle w:val="Marcadores"/>
              <w:rPr>
                <w:lang w:val="pt-BR"/>
              </w:rPr>
            </w:pPr>
            <w:r>
              <w:rPr>
                <w:lang w:val="pt-BR"/>
              </w:rPr>
              <w:t>Cases reais e oportunidades da Rede Integradas de Ecossistemas de Inovação</w:t>
            </w:r>
          </w:p>
          <w:p w14:paraId="3724AD2B" w14:textId="77777777" w:rsidR="00C17936" w:rsidRPr="00EA2CEE" w:rsidRDefault="00C17936" w:rsidP="006F5A91">
            <w:pPr>
              <w:spacing w:before="120"/>
              <w:rPr>
                <w:lang w:val="pt-BR"/>
              </w:rPr>
            </w:pPr>
          </w:p>
        </w:tc>
        <w:tc>
          <w:tcPr>
            <w:tcW w:w="360" w:type="dxa"/>
            <w:vMerge w:val="restart"/>
          </w:tcPr>
          <w:p w14:paraId="151413AE" w14:textId="77777777" w:rsidR="00C17936" w:rsidRPr="00EA2CEE" w:rsidRDefault="00C17936" w:rsidP="00500AC9">
            <w:pPr>
              <w:pStyle w:val="Ttulo2"/>
              <w:rPr>
                <w:lang w:val="pt-BR"/>
              </w:rPr>
            </w:pPr>
          </w:p>
        </w:tc>
        <w:tc>
          <w:tcPr>
            <w:tcW w:w="7200" w:type="dxa"/>
          </w:tcPr>
          <w:p w14:paraId="3E3D688D" w14:textId="77777777" w:rsidR="00C17936" w:rsidRDefault="00CD01A7" w:rsidP="00FE44CB">
            <w:pPr>
              <w:pStyle w:val="Ttulo2"/>
              <w:rPr>
                <w:sz w:val="56"/>
                <w:szCs w:val="56"/>
                <w:lang w:val="pt-BR"/>
              </w:rPr>
            </w:pPr>
            <w:r w:rsidRPr="00CD01A7">
              <w:rPr>
                <w:sz w:val="56"/>
                <w:szCs w:val="56"/>
                <w:lang w:val="pt-BR"/>
              </w:rPr>
              <w:t>CONTEXTUALIZAÇÃO DA SOLUÇÃO</w:t>
            </w:r>
          </w:p>
          <w:p w14:paraId="3E43B182" w14:textId="77E8EF9E" w:rsidR="005C7B0F" w:rsidRPr="005C7B0F" w:rsidRDefault="005C7B0F" w:rsidP="005C7B0F">
            <w:pPr>
              <w:rPr>
                <w:lang w:val="pt-BR"/>
              </w:rPr>
            </w:pPr>
          </w:p>
        </w:tc>
      </w:tr>
      <w:tr w:rsidR="00C17936" w:rsidRPr="00EA2CEE" w14:paraId="10FFFDBB" w14:textId="77777777" w:rsidTr="00C17936">
        <w:trPr>
          <w:trHeight w:val="11808"/>
        </w:trPr>
        <w:tc>
          <w:tcPr>
            <w:tcW w:w="3240" w:type="dxa"/>
            <w:vMerge/>
          </w:tcPr>
          <w:p w14:paraId="2E89F47D" w14:textId="77777777" w:rsidR="00C17936" w:rsidRPr="00EA2CEE" w:rsidRDefault="00C17936" w:rsidP="00C17936">
            <w:pPr>
              <w:pStyle w:val="Ttulo3"/>
              <w:rPr>
                <w:lang w:val="pt-BR" w:eastAsia="en-AU"/>
              </w:rPr>
            </w:pPr>
          </w:p>
        </w:tc>
        <w:tc>
          <w:tcPr>
            <w:tcW w:w="360" w:type="dxa"/>
            <w:vMerge/>
          </w:tcPr>
          <w:p w14:paraId="7D751A60" w14:textId="77777777" w:rsidR="00C17936" w:rsidRPr="00EA2CEE" w:rsidRDefault="00C17936" w:rsidP="00C17936">
            <w:pPr>
              <w:pStyle w:val="Ttulo2"/>
              <w:rPr>
                <w:lang w:val="pt-BR"/>
              </w:rPr>
            </w:pPr>
          </w:p>
        </w:tc>
        <w:tc>
          <w:tcPr>
            <w:tcW w:w="7200" w:type="dxa"/>
          </w:tcPr>
          <w:p w14:paraId="1081D335" w14:textId="03A5205D" w:rsidR="00C17936" w:rsidRPr="00EA2CEE" w:rsidRDefault="00184378" w:rsidP="00C17936">
            <w:pPr>
              <w:pStyle w:val="Ttulo3"/>
              <w:rPr>
                <w:lang w:val="pt-BR"/>
              </w:rPr>
            </w:pPr>
            <w:r>
              <w:rPr>
                <w:lang w:val="pt-BR"/>
              </w:rPr>
              <w:t>Abordagem teórica</w:t>
            </w:r>
            <w:r w:rsidR="00C17936" w:rsidRPr="00EA2CEE">
              <w:rPr>
                <w:lang w:val="pt-BR" w:bidi="pt-BR"/>
              </w:rPr>
              <w:t xml:space="preserve"> </w:t>
            </w:r>
          </w:p>
          <w:p w14:paraId="5F905552" w14:textId="09919CD1" w:rsidR="00C17936" w:rsidRDefault="00606CC0" w:rsidP="00A25FF7">
            <w:p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O Programa </w:t>
            </w:r>
            <w:r w:rsidR="001D085D">
              <w:rPr>
                <w:lang w:val="pt-BR"/>
              </w:rPr>
              <w:t>STARTUPCE</w:t>
            </w:r>
            <w:r>
              <w:rPr>
                <w:lang w:val="pt-BR"/>
              </w:rPr>
              <w:t xml:space="preserve"> é </w:t>
            </w:r>
            <w:r w:rsidR="005B0FC7">
              <w:rPr>
                <w:lang w:val="pt-BR"/>
              </w:rPr>
              <w:t>um programa de aceleração de Startups/Modelos de Negócios Inovadores</w:t>
            </w:r>
            <w:r w:rsidR="005B1B42">
              <w:rPr>
                <w:lang w:val="pt-BR"/>
              </w:rPr>
              <w:t>.</w:t>
            </w:r>
          </w:p>
          <w:p w14:paraId="5883E088" w14:textId="5649AD60" w:rsidR="00A2434E" w:rsidRDefault="00A2434E" w:rsidP="00A25FF7">
            <w:pPr>
              <w:jc w:val="both"/>
              <w:rPr>
                <w:lang w:val="pt-BR"/>
              </w:rPr>
            </w:pPr>
          </w:p>
          <w:p w14:paraId="638D3243" w14:textId="25F324BB" w:rsidR="00A2434E" w:rsidRDefault="00A2434E" w:rsidP="00A25FF7">
            <w:pPr>
              <w:jc w:val="both"/>
              <w:rPr>
                <w:lang w:val="pt-BR"/>
              </w:rPr>
            </w:pPr>
            <w:r w:rsidRPr="00A25FF7">
              <w:rPr>
                <w:b/>
                <w:bCs/>
                <w:lang w:val="pt-BR"/>
              </w:rPr>
              <w:t>Definições</w:t>
            </w:r>
            <w:r>
              <w:rPr>
                <w:lang w:val="pt-BR"/>
              </w:rPr>
              <w:t>:</w:t>
            </w:r>
          </w:p>
          <w:p w14:paraId="7BD4EF93" w14:textId="32F7CBD8" w:rsidR="00A2434E" w:rsidRDefault="00A2434E" w:rsidP="00A25FF7">
            <w:pPr>
              <w:jc w:val="both"/>
              <w:rPr>
                <w:lang w:val="pt-BR"/>
              </w:rPr>
            </w:pPr>
          </w:p>
          <w:p w14:paraId="6753F79B" w14:textId="3ABA7CD5" w:rsidR="00A2434E" w:rsidRDefault="00A25FF7" w:rsidP="00A25FF7">
            <w:pPr>
              <w:jc w:val="both"/>
              <w:rPr>
                <w:lang w:val="pt-BR"/>
              </w:rPr>
            </w:pPr>
            <w:r w:rsidRPr="00A25FF7">
              <w:rPr>
                <w:b/>
                <w:bCs/>
                <w:lang w:val="pt-BR"/>
              </w:rPr>
              <w:t>Inovação</w:t>
            </w:r>
            <w:r w:rsidRPr="00A25FF7">
              <w:rPr>
                <w:lang w:val="pt-BR"/>
              </w:rPr>
              <w:t>: “Introdução de novidade ou aperfeiçoamento no ambiente produtivo e social que resulte em novos produtos, serviços ou processos ou que compreenda a agregação de novas funcionalidades ou características a produto, serviço ou processo já existente que possa resultar em melhorias e em efetivo ganho de qualidade ou desempenho.” (Lei nº 13.243/2016).</w:t>
            </w:r>
          </w:p>
          <w:p w14:paraId="1F53D857" w14:textId="6E9F36BA" w:rsidR="00FD578B" w:rsidRDefault="00FD578B" w:rsidP="00A25FF7">
            <w:pPr>
              <w:jc w:val="both"/>
              <w:rPr>
                <w:lang w:val="pt-BR"/>
              </w:rPr>
            </w:pPr>
          </w:p>
          <w:p w14:paraId="6D037574" w14:textId="05FD95C0" w:rsidR="00FD578B" w:rsidRDefault="00F0471C" w:rsidP="00A25FF7">
            <w:pPr>
              <w:jc w:val="both"/>
              <w:rPr>
                <w:lang w:val="pt-BR"/>
              </w:rPr>
            </w:pPr>
            <w:r w:rsidRPr="00F0471C">
              <w:rPr>
                <w:b/>
                <w:bCs/>
                <w:lang w:val="pt-BR"/>
              </w:rPr>
              <w:t>PD&amp;I (Pesquisa, Desenvolvimento e Inovação)</w:t>
            </w:r>
            <w:r w:rsidRPr="00F0471C">
              <w:rPr>
                <w:lang w:val="pt-BR"/>
              </w:rPr>
              <w:t>: projetos ou atividades que envolvem esforço de desenvolvimento tecnológico para gerar inovação.</w:t>
            </w:r>
          </w:p>
          <w:p w14:paraId="6C66A22A" w14:textId="38682709" w:rsidR="00F0471C" w:rsidRDefault="00F0471C" w:rsidP="00A25FF7">
            <w:pPr>
              <w:jc w:val="both"/>
              <w:rPr>
                <w:lang w:val="pt-BR"/>
              </w:rPr>
            </w:pPr>
          </w:p>
          <w:p w14:paraId="0EAE4ED4" w14:textId="23CC822F" w:rsidR="00F0471C" w:rsidRDefault="00C339D6" w:rsidP="00A25FF7">
            <w:pPr>
              <w:jc w:val="both"/>
              <w:rPr>
                <w:lang w:val="pt-BR"/>
              </w:rPr>
            </w:pPr>
            <w:r w:rsidRPr="00C339D6">
              <w:rPr>
                <w:b/>
                <w:bCs/>
                <w:lang w:val="pt-BR"/>
              </w:rPr>
              <w:t>Startup</w:t>
            </w:r>
            <w:r w:rsidRPr="00C339D6">
              <w:rPr>
                <w:lang w:val="pt-BR"/>
              </w:rPr>
              <w:t xml:space="preserve">: organizações empresariais ou societárias, nascentes ou em operação recente, cuja atuação caracteriza-se pela inovação aplicada a modelo de negócios ou a produtos ou serviços ofertados, observando-se o limite de receita bruta máxima de R$4,8 milhões de reais no ano-calendário anterior, ou de R$400 mil </w:t>
            </w:r>
            <w:r w:rsidRPr="00C339D6">
              <w:rPr>
                <w:lang w:val="pt-BR"/>
              </w:rPr>
              <w:t>reais</w:t>
            </w:r>
            <w:r>
              <w:rPr>
                <w:lang w:val="pt-BR"/>
              </w:rPr>
              <w:t xml:space="preserve"> </w:t>
            </w:r>
            <w:r w:rsidRPr="00C339D6">
              <w:rPr>
                <w:lang w:val="pt-BR"/>
              </w:rPr>
              <w:t>multiplicados</w:t>
            </w:r>
            <w:r w:rsidRPr="00C339D6">
              <w:rPr>
                <w:lang w:val="pt-BR"/>
              </w:rPr>
              <w:t xml:space="preserve"> pelo número de meses de atividade no ano-calendário anterior, quando inferior a 12 (doze) meses, independentemente da forma societária adotada.</w:t>
            </w:r>
          </w:p>
          <w:p w14:paraId="77AB1385" w14:textId="7918DC56" w:rsidR="00C339D6" w:rsidRDefault="00C339D6" w:rsidP="00A25FF7">
            <w:pPr>
              <w:jc w:val="both"/>
              <w:rPr>
                <w:lang w:val="pt-BR"/>
              </w:rPr>
            </w:pPr>
          </w:p>
          <w:p w14:paraId="49C9B55F" w14:textId="5BA813DC" w:rsidR="00C339D6" w:rsidRDefault="006B0499" w:rsidP="00A25FF7">
            <w:pPr>
              <w:jc w:val="both"/>
              <w:rPr>
                <w:lang w:val="pt-BR"/>
              </w:rPr>
            </w:pPr>
            <w:r w:rsidRPr="006B0499">
              <w:rPr>
                <w:b/>
                <w:bCs/>
                <w:lang w:val="pt-BR"/>
              </w:rPr>
              <w:t>Projetos/Iniciativas/Ideias inovadoras</w:t>
            </w:r>
            <w:r w:rsidRPr="006B0499">
              <w:rPr>
                <w:lang w:val="pt-BR"/>
              </w:rPr>
              <w:t>: aquelas que exploram novas possibilidades e solucionam problemas existentes de maneira criativa e prática, podendo fazer uso recursos tecnológicos ou não, gerando um impacto significativo para os stakeholders envolvidos.</w:t>
            </w:r>
          </w:p>
          <w:p w14:paraId="5A0EC1FA" w14:textId="0334729C" w:rsidR="006B0499" w:rsidRDefault="006B0499" w:rsidP="00A25FF7">
            <w:pPr>
              <w:jc w:val="both"/>
              <w:rPr>
                <w:lang w:val="pt-BR"/>
              </w:rPr>
            </w:pPr>
          </w:p>
          <w:p w14:paraId="0E1D7589" w14:textId="77D21182" w:rsidR="006B0499" w:rsidRDefault="00074C70" w:rsidP="00A25FF7">
            <w:pPr>
              <w:jc w:val="both"/>
              <w:rPr>
                <w:lang w:val="pt-BR"/>
              </w:rPr>
            </w:pPr>
            <w:r w:rsidRPr="00074C70">
              <w:rPr>
                <w:b/>
                <w:bCs/>
                <w:lang w:val="pt-BR"/>
              </w:rPr>
              <w:t>Modelo de negócio repetível e escalável</w:t>
            </w:r>
            <w:r w:rsidRPr="00074C70">
              <w:rPr>
                <w:lang w:val="pt-BR"/>
              </w:rPr>
              <w:t>: aquele capaz de gerar valor ou receita, de forma recorrente, por meio da oferta de um produto ou serviço em larga escala.</w:t>
            </w:r>
          </w:p>
          <w:p w14:paraId="50F6B2B1" w14:textId="233223EB" w:rsidR="00074C70" w:rsidRDefault="00074C70" w:rsidP="00A25FF7">
            <w:pPr>
              <w:jc w:val="both"/>
              <w:rPr>
                <w:lang w:val="pt-BR"/>
              </w:rPr>
            </w:pPr>
          </w:p>
          <w:p w14:paraId="5598AC43" w14:textId="7858D6C5" w:rsidR="00074C70" w:rsidRDefault="007F3C5C" w:rsidP="00A25FF7">
            <w:pPr>
              <w:jc w:val="both"/>
              <w:rPr>
                <w:lang w:val="pt-BR"/>
              </w:rPr>
            </w:pPr>
            <w:r w:rsidRPr="007F3C5C">
              <w:rPr>
                <w:b/>
                <w:bCs/>
                <w:lang w:val="pt-BR"/>
              </w:rPr>
              <w:t>Ecossistema de Startups</w:t>
            </w:r>
            <w:r w:rsidRPr="007F3C5C">
              <w:rPr>
                <w:lang w:val="pt-BR"/>
              </w:rPr>
              <w:t>: rede de atores de uma comunidade de empreendedorismo tecnológico com a finalidade de apoiar a criação e o desenvolvimento de negócios inovadores e startups.</w:t>
            </w:r>
          </w:p>
          <w:p w14:paraId="03343D54" w14:textId="06217970" w:rsidR="00D756E6" w:rsidRDefault="00D756E6" w:rsidP="00A25FF7">
            <w:pPr>
              <w:jc w:val="both"/>
              <w:rPr>
                <w:lang w:val="pt-BR"/>
              </w:rPr>
            </w:pPr>
          </w:p>
          <w:p w14:paraId="19367C98" w14:textId="77777777" w:rsidR="00AF3C2E" w:rsidRDefault="001D085D" w:rsidP="001D085D">
            <w:pPr>
              <w:jc w:val="both"/>
              <w:rPr>
                <w:lang w:val="pt-BR"/>
              </w:rPr>
            </w:pPr>
            <w:r w:rsidRPr="001D085D">
              <w:rPr>
                <w:lang w:val="pt-BR"/>
              </w:rPr>
              <w:t xml:space="preserve">O Programa </w:t>
            </w:r>
            <w:r>
              <w:rPr>
                <w:b/>
                <w:bCs/>
                <w:lang w:val="pt-BR"/>
              </w:rPr>
              <w:t>STARTUPCE</w:t>
            </w:r>
            <w:r w:rsidRPr="001D085D">
              <w:rPr>
                <w:lang w:val="pt-BR"/>
              </w:rPr>
              <w:t xml:space="preserve"> contará com diversas ações - palestras, webinars, mentorias, conteúdos e</w:t>
            </w:r>
            <w:r w:rsidR="00AD4BD2">
              <w:rPr>
                <w:lang w:val="pt-BR"/>
              </w:rPr>
              <w:t xml:space="preserve"> </w:t>
            </w:r>
            <w:r w:rsidRPr="001D085D">
              <w:rPr>
                <w:lang w:val="pt-BR"/>
              </w:rPr>
              <w:t xml:space="preserve">treinamentos. O período de realização </w:t>
            </w:r>
            <w:r w:rsidR="00ED4893">
              <w:rPr>
                <w:lang w:val="pt-BR"/>
              </w:rPr>
              <w:t xml:space="preserve">total </w:t>
            </w:r>
            <w:r w:rsidRPr="001D085D">
              <w:rPr>
                <w:lang w:val="pt-BR"/>
              </w:rPr>
              <w:t xml:space="preserve">será de </w:t>
            </w:r>
            <w:r w:rsidR="00AD4BD2">
              <w:rPr>
                <w:lang w:val="pt-BR"/>
              </w:rPr>
              <w:t>4 meses</w:t>
            </w:r>
            <w:r w:rsidRPr="001D085D">
              <w:rPr>
                <w:lang w:val="pt-BR"/>
              </w:rPr>
              <w:t>.</w:t>
            </w:r>
            <w:r w:rsidR="00ED4893">
              <w:rPr>
                <w:lang w:val="pt-BR"/>
              </w:rPr>
              <w:t xml:space="preserve"> A soluç</w:t>
            </w:r>
            <w:r w:rsidR="00AF3C2E">
              <w:rPr>
                <w:lang w:val="pt-BR"/>
              </w:rPr>
              <w:t>ão</w:t>
            </w:r>
            <w:r w:rsidR="00ED4893">
              <w:rPr>
                <w:lang w:val="pt-BR"/>
              </w:rPr>
              <w:t xml:space="preserve"> pode ser aplicada</w:t>
            </w:r>
            <w:r w:rsidR="00AF3C2E">
              <w:rPr>
                <w:lang w:val="pt-BR"/>
              </w:rPr>
              <w:t xml:space="preserve"> da seguinte forma:</w:t>
            </w:r>
          </w:p>
          <w:p w14:paraId="4D3C80D3" w14:textId="0A556564" w:rsidR="00D756E6" w:rsidRDefault="009257FA" w:rsidP="009257FA">
            <w:pPr>
              <w:pStyle w:val="PargrafodaLista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Por completo</w:t>
            </w:r>
            <w:r w:rsidR="00AF3C2E" w:rsidRPr="009257FA">
              <w:rPr>
                <w:lang w:val="pt-BR"/>
              </w:rPr>
              <w:t>, pré-aceleração e aceleração</w:t>
            </w:r>
            <w:r w:rsidR="00E31392">
              <w:rPr>
                <w:lang w:val="pt-BR"/>
              </w:rPr>
              <w:t xml:space="preserve"> – 4 meses</w:t>
            </w:r>
            <w:r>
              <w:rPr>
                <w:lang w:val="pt-BR"/>
              </w:rPr>
              <w:t>;</w:t>
            </w:r>
          </w:p>
          <w:p w14:paraId="5342D524" w14:textId="62EC8534" w:rsidR="009257FA" w:rsidRDefault="009257FA" w:rsidP="009257FA">
            <w:pPr>
              <w:pStyle w:val="PargrafodaLista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Somente a pré-aceleração</w:t>
            </w:r>
            <w:r w:rsidR="00E31392">
              <w:rPr>
                <w:lang w:val="pt-BR"/>
              </w:rPr>
              <w:t xml:space="preserve"> – 3 meses</w:t>
            </w:r>
            <w:r>
              <w:rPr>
                <w:lang w:val="pt-BR"/>
              </w:rPr>
              <w:t>;</w:t>
            </w:r>
          </w:p>
          <w:p w14:paraId="17BAFBE8" w14:textId="09E672B9" w:rsidR="009257FA" w:rsidRDefault="009257FA" w:rsidP="009257FA">
            <w:pPr>
              <w:pStyle w:val="PargrafodaLista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Somente a aceleração</w:t>
            </w:r>
            <w:r w:rsidR="00CE5BE4">
              <w:rPr>
                <w:lang w:val="pt-BR"/>
              </w:rPr>
              <w:t xml:space="preserve"> – 3 meses</w:t>
            </w:r>
            <w:r>
              <w:rPr>
                <w:lang w:val="pt-BR"/>
              </w:rPr>
              <w:t>;</w:t>
            </w:r>
          </w:p>
          <w:p w14:paraId="132FC9CA" w14:textId="053D73AD" w:rsidR="009257FA" w:rsidRDefault="009E393C" w:rsidP="009257FA">
            <w:pPr>
              <w:pStyle w:val="PargrafodaLista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Somente o (s) </w:t>
            </w:r>
            <w:r w:rsidR="00AB7DC9">
              <w:rPr>
                <w:lang w:val="pt-BR"/>
              </w:rPr>
              <w:t>webinars</w:t>
            </w:r>
            <w:r>
              <w:rPr>
                <w:lang w:val="pt-BR"/>
              </w:rPr>
              <w:t xml:space="preserve"> específicos + </w:t>
            </w:r>
            <w:r w:rsidR="00A7350A">
              <w:rPr>
                <w:lang w:val="pt-BR"/>
              </w:rPr>
              <w:t>mentorias/</w:t>
            </w:r>
            <w:r>
              <w:rPr>
                <w:lang w:val="pt-BR"/>
              </w:rPr>
              <w:t>consultorias</w:t>
            </w:r>
            <w:r w:rsidR="00CE5BE4">
              <w:rPr>
                <w:lang w:val="pt-BR"/>
              </w:rPr>
              <w:t xml:space="preserve"> – de acordo com a carga horária</w:t>
            </w:r>
            <w:r w:rsidR="00B07701">
              <w:rPr>
                <w:lang w:val="pt-BR"/>
              </w:rPr>
              <w:t>.</w:t>
            </w:r>
          </w:p>
          <w:p w14:paraId="1224064F" w14:textId="7A304208" w:rsidR="00B07701" w:rsidRPr="00B07701" w:rsidRDefault="002056E9" w:rsidP="00B07701">
            <w:p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Para </w:t>
            </w:r>
            <w:r w:rsidR="00D57EEB">
              <w:rPr>
                <w:lang w:val="pt-BR"/>
              </w:rPr>
              <w:t xml:space="preserve">os </w:t>
            </w:r>
            <w:r w:rsidR="00AB7DC9">
              <w:rPr>
                <w:lang w:val="pt-BR"/>
              </w:rPr>
              <w:t>webinars</w:t>
            </w:r>
            <w:r w:rsidR="00D57EEB">
              <w:rPr>
                <w:lang w:val="pt-BR"/>
              </w:rPr>
              <w:t xml:space="preserve"> contratados em separado recomenda-se pelo menos 5h de consultorias/mentorias</w:t>
            </w:r>
            <w:r w:rsidR="00525F2A">
              <w:rPr>
                <w:lang w:val="pt-BR"/>
              </w:rPr>
              <w:t xml:space="preserve"> para formatação do combo.</w:t>
            </w:r>
          </w:p>
          <w:p w14:paraId="3F26060D" w14:textId="77777777" w:rsidR="00C17936" w:rsidRPr="00EA2CEE" w:rsidRDefault="00C17936" w:rsidP="00C17936">
            <w:pPr>
              <w:rPr>
                <w:lang w:val="pt-BR"/>
              </w:rPr>
            </w:pPr>
          </w:p>
          <w:p w14:paraId="30C303B4" w14:textId="20DA9BE0" w:rsidR="00C17936" w:rsidRPr="00EA2CEE" w:rsidRDefault="00293CA3" w:rsidP="00C17936">
            <w:pPr>
              <w:pStyle w:val="Ttulo3"/>
              <w:rPr>
                <w:lang w:val="pt-BR"/>
              </w:rPr>
            </w:pPr>
            <w:r>
              <w:rPr>
                <w:lang w:val="pt-BR"/>
              </w:rPr>
              <w:lastRenderedPageBreak/>
              <w:t>RESULTADOS ESPERADOS</w:t>
            </w:r>
            <w:r w:rsidR="00C17936" w:rsidRPr="00EA2CEE">
              <w:rPr>
                <w:lang w:val="pt-BR" w:bidi="pt-BR"/>
              </w:rPr>
              <w:t xml:space="preserve"> </w:t>
            </w:r>
          </w:p>
          <w:p w14:paraId="09CB660D" w14:textId="7CE97782" w:rsidR="00055195" w:rsidRDefault="00196560" w:rsidP="00C17936">
            <w:pPr>
              <w:rPr>
                <w:lang w:val="pt-BR"/>
              </w:rPr>
            </w:pPr>
            <w:r>
              <w:rPr>
                <w:lang w:val="pt-BR"/>
              </w:rPr>
              <w:t xml:space="preserve">- </w:t>
            </w:r>
            <w:r w:rsidR="00877B76">
              <w:rPr>
                <w:lang w:val="pt-BR"/>
              </w:rPr>
              <w:t>Selecionar</w:t>
            </w:r>
            <w:r w:rsidR="00055195">
              <w:rPr>
                <w:lang w:val="pt-BR"/>
              </w:rPr>
              <w:t xml:space="preserve"> X* startups de acordo com o edital;</w:t>
            </w:r>
            <w:r w:rsidR="00900CDB">
              <w:rPr>
                <w:lang w:val="pt-BR"/>
              </w:rPr>
              <w:t xml:space="preserve"> </w:t>
            </w:r>
          </w:p>
          <w:p w14:paraId="291692C4" w14:textId="7BB0CA58" w:rsidR="00BA37DE" w:rsidRDefault="00BA37DE" w:rsidP="00C17936">
            <w:pPr>
              <w:rPr>
                <w:lang w:val="pt-BR"/>
              </w:rPr>
            </w:pPr>
            <w:r>
              <w:rPr>
                <w:lang w:val="pt-BR"/>
              </w:rPr>
              <w:t xml:space="preserve">- </w:t>
            </w:r>
            <w:r w:rsidR="00FC78B2">
              <w:rPr>
                <w:lang w:val="pt-BR"/>
              </w:rPr>
              <w:t>Capacitar e acelerar startups por meio da metodologia do StartupCE</w:t>
            </w:r>
            <w:r w:rsidR="00801696">
              <w:rPr>
                <w:lang w:val="pt-BR"/>
              </w:rPr>
              <w:t>;</w:t>
            </w:r>
          </w:p>
          <w:p w14:paraId="2EA1DF6D" w14:textId="7A112F8F" w:rsidR="00801696" w:rsidRDefault="00801696" w:rsidP="00801696">
            <w:pPr>
              <w:rPr>
                <w:lang w:val="pt-BR"/>
              </w:rPr>
            </w:pPr>
            <w:r>
              <w:rPr>
                <w:lang w:val="pt-BR"/>
              </w:rPr>
              <w:t>- Aumentar o número de startups nascentes e maduras no Ecossistema de Inovação Cearense;</w:t>
            </w:r>
          </w:p>
          <w:p w14:paraId="290889CC" w14:textId="2E395CBB" w:rsidR="004219F1" w:rsidRDefault="002E435D" w:rsidP="00801696">
            <w:pPr>
              <w:rPr>
                <w:lang w:val="pt-BR"/>
              </w:rPr>
            </w:pPr>
            <w:r>
              <w:rPr>
                <w:lang w:val="pt-BR"/>
              </w:rPr>
              <w:t xml:space="preserve">- Aumentar </w:t>
            </w:r>
            <w:r w:rsidR="004219F1">
              <w:rPr>
                <w:lang w:val="pt-BR"/>
              </w:rPr>
              <w:t xml:space="preserve">no Ceará </w:t>
            </w:r>
            <w:r>
              <w:rPr>
                <w:lang w:val="pt-BR"/>
              </w:rPr>
              <w:t>a taxa de formalização de empresas inovadoras por meio do Inova Simples</w:t>
            </w:r>
            <w:r w:rsidR="006353BA">
              <w:rPr>
                <w:lang w:val="pt-BR"/>
              </w:rPr>
              <w:t xml:space="preserve"> ou outro</w:t>
            </w:r>
            <w:r w:rsidR="004219F1">
              <w:rPr>
                <w:lang w:val="pt-BR"/>
              </w:rPr>
              <w:t>;</w:t>
            </w:r>
          </w:p>
          <w:p w14:paraId="484F8B5A" w14:textId="77777777" w:rsidR="00801696" w:rsidRPr="00EA2CEE" w:rsidRDefault="00801696" w:rsidP="00C17936">
            <w:pPr>
              <w:rPr>
                <w:lang w:val="pt-BR"/>
              </w:rPr>
            </w:pPr>
          </w:p>
          <w:p w14:paraId="60E60E98" w14:textId="46275BCC" w:rsidR="00C17936" w:rsidRDefault="00C17936" w:rsidP="00C17936">
            <w:pPr>
              <w:rPr>
                <w:lang w:val="pt-BR"/>
              </w:rPr>
            </w:pPr>
            <w:r w:rsidRPr="00EA2CEE">
              <w:rPr>
                <w:lang w:val="pt-BR" w:bidi="pt-BR"/>
              </w:rPr>
              <w:t xml:space="preserve"> </w:t>
            </w:r>
            <w:r w:rsidR="00900CDB">
              <w:rPr>
                <w:lang w:val="pt-BR"/>
              </w:rPr>
              <w:t>*de acordo com a proposta da edição no número de selecionados.</w:t>
            </w:r>
          </w:p>
          <w:p w14:paraId="6EF9770D" w14:textId="77777777" w:rsidR="005C7B0F" w:rsidRPr="00EA2CEE" w:rsidRDefault="005C7B0F" w:rsidP="00C17936">
            <w:pPr>
              <w:rPr>
                <w:lang w:val="pt-BR"/>
              </w:rPr>
            </w:pPr>
          </w:p>
          <w:p w14:paraId="74CAD926" w14:textId="25C6B5CE" w:rsidR="00C17936" w:rsidRPr="00EA2CEE" w:rsidRDefault="005C7B0F" w:rsidP="00C17936">
            <w:pPr>
              <w:pStyle w:val="Ttulo3"/>
              <w:rPr>
                <w:lang w:val="pt-BR"/>
              </w:rPr>
            </w:pPr>
            <w:r>
              <w:rPr>
                <w:lang w:val="pt-BR"/>
              </w:rPr>
              <w:t>LEGISLAÇÃO RELACIONADA</w:t>
            </w:r>
            <w:r w:rsidR="00C17936" w:rsidRPr="00EA2CEE">
              <w:rPr>
                <w:lang w:val="pt-BR" w:bidi="pt-BR"/>
              </w:rPr>
              <w:t xml:space="preserve"> </w:t>
            </w:r>
          </w:p>
          <w:p w14:paraId="3308F35C" w14:textId="74B21967" w:rsidR="00C17936" w:rsidRDefault="00F94E2A" w:rsidP="00217E88">
            <w:pPr>
              <w:jc w:val="both"/>
              <w:rPr>
                <w:lang w:val="pt-BR"/>
              </w:rPr>
            </w:pPr>
            <w:r w:rsidRPr="00F94E2A">
              <w:rPr>
                <w:lang w:val="pt-BR"/>
              </w:rPr>
              <w:t xml:space="preserve">- </w:t>
            </w:r>
            <w:hyperlink r:id="rId26" w:history="1">
              <w:r w:rsidRPr="008D3A27">
                <w:rPr>
                  <w:rStyle w:val="Hyperlink"/>
                  <w:lang w:val="pt-BR"/>
                </w:rPr>
                <w:t>Lei Complementar Federal 123/2006</w:t>
              </w:r>
            </w:hyperlink>
            <w:r w:rsidRPr="00F94E2A">
              <w:rPr>
                <w:lang w:val="pt-BR"/>
              </w:rPr>
              <w:t>: Institui o Estatuto Nacional da Microempresa e da Empresa de Pequeno Porte</w:t>
            </w:r>
            <w:r>
              <w:rPr>
                <w:lang w:val="pt-BR"/>
              </w:rPr>
              <w:t>;</w:t>
            </w:r>
          </w:p>
          <w:p w14:paraId="72EE7243" w14:textId="6432104A" w:rsidR="00F94E2A" w:rsidRDefault="00F94E2A" w:rsidP="00217E88">
            <w:p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- </w:t>
            </w:r>
            <w:hyperlink r:id="rId27" w:history="1">
              <w:r w:rsidR="00215DC4" w:rsidRPr="008D3A27">
                <w:rPr>
                  <w:rStyle w:val="Hyperlink"/>
                  <w:lang w:val="pt-BR"/>
                </w:rPr>
                <w:t xml:space="preserve">Lei Complementar Nº 167, de 24 de </w:t>
              </w:r>
              <w:r w:rsidR="00FE7820" w:rsidRPr="008D3A27">
                <w:rPr>
                  <w:rStyle w:val="Hyperlink"/>
                  <w:lang w:val="pt-BR"/>
                </w:rPr>
                <w:t>a</w:t>
              </w:r>
              <w:r w:rsidR="00215DC4" w:rsidRPr="008D3A27">
                <w:rPr>
                  <w:rStyle w:val="Hyperlink"/>
                  <w:lang w:val="pt-BR"/>
                </w:rPr>
                <w:t>bril de 2019</w:t>
              </w:r>
              <w:r w:rsidR="00217E88" w:rsidRPr="008D3A27">
                <w:rPr>
                  <w:rStyle w:val="Hyperlink"/>
                  <w:lang w:val="pt-BR"/>
                </w:rPr>
                <w:t xml:space="preserve">: </w:t>
              </w:r>
              <w:r w:rsidR="00217E88" w:rsidRPr="008D3A27">
                <w:rPr>
                  <w:rStyle w:val="Hyperlink"/>
                  <w:lang w:val="pt-BR"/>
                </w:rPr>
                <w:t>Dispõe sobre a Empresa Simples de Crédito (ESC)</w:t>
              </w:r>
            </w:hyperlink>
            <w:r w:rsidR="00217E88" w:rsidRPr="00217E88">
              <w:rPr>
                <w:lang w:val="pt-BR"/>
              </w:rPr>
              <w:t xml:space="preserve"> e altera a Lei nº 9.613, de 3 de março de 1998 (Lei de Lavagem de Dinheiro), a Lei nº 9.249, de 26 de dezembro de 1995, e a Lei Complementar nº 123, de 14 de dezembro de 2006 (Lei do Simples Nacional), para regulamentar a ESC e instituir o Inova Simples</w:t>
            </w:r>
            <w:r w:rsidR="00346DC2">
              <w:rPr>
                <w:lang w:val="pt-BR"/>
              </w:rPr>
              <w:t>;</w:t>
            </w:r>
          </w:p>
          <w:p w14:paraId="6F28F305" w14:textId="46FEAF6C" w:rsidR="00346DC2" w:rsidRPr="00EA2CEE" w:rsidRDefault="00346DC2" w:rsidP="00217E88">
            <w:p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- </w:t>
            </w:r>
            <w:hyperlink r:id="rId28" w:history="1">
              <w:r w:rsidRPr="0001786D">
                <w:rPr>
                  <w:rStyle w:val="Hyperlink"/>
                  <w:lang w:val="pt-BR"/>
                </w:rPr>
                <w:t>Lei complementar nº 182, de 1º de junho de 2021</w:t>
              </w:r>
              <w:r w:rsidR="00C2000E" w:rsidRPr="0001786D">
                <w:rPr>
                  <w:rStyle w:val="Hyperlink"/>
                  <w:lang w:val="pt-BR"/>
                </w:rPr>
                <w:t>, i</w:t>
              </w:r>
              <w:r w:rsidR="00C2000E" w:rsidRPr="0001786D">
                <w:rPr>
                  <w:rStyle w:val="Hyperlink"/>
                  <w:lang w:val="pt-BR"/>
                </w:rPr>
                <w:t>nstitui o marco legal das startups e do empreendedorismo inovador</w:t>
              </w:r>
            </w:hyperlink>
            <w:r w:rsidR="00C2000E" w:rsidRPr="00C2000E">
              <w:rPr>
                <w:lang w:val="pt-BR"/>
              </w:rPr>
              <w:t>; e altera a Lei nº 6.404, de 15 de dezembro de 1976, e a Lei Complementar nº 123, de 14 de dezembro de 2006.</w:t>
            </w:r>
          </w:p>
        </w:tc>
      </w:tr>
    </w:tbl>
    <w:p w14:paraId="47B5AC99" w14:textId="77777777" w:rsidR="007762BF" w:rsidRPr="00EA2CEE" w:rsidRDefault="007762BF">
      <w:pPr>
        <w:rPr>
          <w:lang w:val="pt-BR"/>
        </w:rPr>
      </w:pPr>
    </w:p>
    <w:p w14:paraId="1FAB563B" w14:textId="77777777" w:rsidR="00C17936" w:rsidRPr="00EA2CEE" w:rsidRDefault="00C17936">
      <w:pPr>
        <w:rPr>
          <w:lang w:val="pt-BR"/>
        </w:rPr>
        <w:sectPr w:rsidR="00C17936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B17D773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310"/>
        <w:gridCol w:w="9156"/>
      </w:tblGrid>
      <w:tr w:rsidR="004A4C49" w:rsidRPr="00EA2CEE" w14:paraId="2679F77D" w14:textId="77777777" w:rsidTr="006551C3">
        <w:trPr>
          <w:trHeight w:val="432"/>
        </w:trPr>
        <w:tc>
          <w:tcPr>
            <w:tcW w:w="3600" w:type="dxa"/>
            <w:vMerge w:val="restart"/>
            <w:vAlign w:val="center"/>
          </w:tcPr>
          <w:p w14:paraId="2CB10B3B" w14:textId="5CB21012" w:rsidR="004A4C49" w:rsidRPr="00EA2CEE" w:rsidRDefault="004A4C49" w:rsidP="00FD2129">
            <w:pPr>
              <w:pStyle w:val="Citao"/>
              <w:ind w:left="0"/>
              <w:rPr>
                <w:lang w:val="pt-BR"/>
              </w:rPr>
            </w:pPr>
          </w:p>
        </w:tc>
        <w:tc>
          <w:tcPr>
            <w:tcW w:w="7191" w:type="dxa"/>
          </w:tcPr>
          <w:p w14:paraId="1F088F9B" w14:textId="77777777" w:rsidR="004A4C49" w:rsidRPr="00EA2CEE" w:rsidRDefault="004A4C49" w:rsidP="00C9656E">
            <w:pPr>
              <w:rPr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1B007F7C" wp14:editId="7D2765D3">
                  <wp:extent cx="2286000" cy="222740"/>
                  <wp:effectExtent l="0" t="0" r="0" b="6350"/>
                  <wp:docPr id="11" name="Gráfico 1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EA2CEE" w14:paraId="672994F6" w14:textId="77777777" w:rsidTr="00FE44CB">
        <w:trPr>
          <w:trHeight w:val="1440"/>
        </w:trPr>
        <w:tc>
          <w:tcPr>
            <w:tcW w:w="3600" w:type="dxa"/>
            <w:vMerge/>
          </w:tcPr>
          <w:p w14:paraId="30184982" w14:textId="77777777" w:rsidR="004A4C49" w:rsidRPr="00EA2CEE" w:rsidRDefault="004A4C49" w:rsidP="004D4384">
            <w:pPr>
              <w:pStyle w:val="Citao"/>
              <w:rPr>
                <w:lang w:val="pt-BR"/>
              </w:rPr>
            </w:pPr>
          </w:p>
        </w:tc>
        <w:tc>
          <w:tcPr>
            <w:tcW w:w="7191" w:type="dxa"/>
          </w:tcPr>
          <w:p w14:paraId="14A92A02" w14:textId="77777777" w:rsidR="004A4C49" w:rsidRDefault="009B34FA" w:rsidP="00FE44CB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MODELO DE ATUAÇÃO</w:t>
            </w:r>
          </w:p>
          <w:p w14:paraId="2EC8C490" w14:textId="6EC19CCC" w:rsidR="00855B93" w:rsidRPr="00855B93" w:rsidRDefault="00855B93" w:rsidP="00855B93">
            <w:pPr>
              <w:rPr>
                <w:lang w:val="pt-BR"/>
              </w:rPr>
            </w:pPr>
          </w:p>
        </w:tc>
      </w:tr>
      <w:tr w:rsidR="004A4C49" w:rsidRPr="00EA2CEE" w14:paraId="628A160B" w14:textId="77777777" w:rsidTr="006551C3">
        <w:trPr>
          <w:trHeight w:val="11583"/>
        </w:trPr>
        <w:tc>
          <w:tcPr>
            <w:tcW w:w="3600" w:type="dxa"/>
            <w:vMerge/>
          </w:tcPr>
          <w:p w14:paraId="41449A9A" w14:textId="77777777" w:rsidR="004A4C49" w:rsidRPr="00EA2CEE" w:rsidRDefault="004A4C49" w:rsidP="004D4384">
            <w:pPr>
              <w:pStyle w:val="Citao"/>
              <w:rPr>
                <w:lang w:val="pt-BR"/>
              </w:rPr>
            </w:pPr>
          </w:p>
        </w:tc>
        <w:tc>
          <w:tcPr>
            <w:tcW w:w="7191" w:type="dxa"/>
          </w:tcPr>
          <w:p w14:paraId="5D70589F" w14:textId="7B86F882" w:rsidR="00453640" w:rsidRDefault="00855B93" w:rsidP="00453640">
            <w:pPr>
              <w:rPr>
                <w:lang w:val="pt-BR"/>
              </w:rPr>
            </w:pPr>
            <w:r w:rsidRPr="00855B93">
              <w:rPr>
                <w:lang w:val="pt-BR"/>
              </w:rPr>
              <w:t>Apresentamos, a seguir, a organização da aplicação da solução alinhada aos princípios apresentados anteriormente e aos referenciais do Sebrae.</w:t>
            </w:r>
          </w:p>
          <w:p w14:paraId="03F87C35" w14:textId="77777777" w:rsidR="00855B93" w:rsidRDefault="00855B93" w:rsidP="00453640">
            <w:pPr>
              <w:rPr>
                <w:lang w:val="pt-BR"/>
              </w:rPr>
            </w:pPr>
          </w:p>
          <w:tbl>
            <w:tblPr>
              <w:tblW w:w="8920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496"/>
              <w:gridCol w:w="4010"/>
              <w:gridCol w:w="1919"/>
              <w:gridCol w:w="598"/>
              <w:gridCol w:w="751"/>
              <w:gridCol w:w="146"/>
            </w:tblGrid>
            <w:tr w:rsidR="00453640" w:rsidRPr="00F8418C" w14:paraId="611AE20D" w14:textId="77777777" w:rsidTr="004A6191">
              <w:trPr>
                <w:gridAfter w:val="1"/>
                <w:wAfter w:w="36" w:type="dxa"/>
                <w:trHeight w:val="408"/>
              </w:trPr>
              <w:tc>
                <w:tcPr>
                  <w:tcW w:w="8884" w:type="dxa"/>
                  <w:gridSpan w:val="5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3A04B18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 xml:space="preserve">CRONOGRAMA DO </w:t>
                  </w:r>
                  <w:r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STARTUPCE</w:t>
                  </w:r>
                </w:p>
              </w:tc>
            </w:tr>
            <w:tr w:rsidR="00453640" w:rsidRPr="00F8418C" w14:paraId="6AE63B18" w14:textId="77777777" w:rsidTr="004A6191">
              <w:trPr>
                <w:trHeight w:val="300"/>
              </w:trPr>
              <w:tc>
                <w:tcPr>
                  <w:tcW w:w="8884" w:type="dxa"/>
                  <w:gridSpan w:val="5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F5F0967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F897D9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672F14F5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1D75EAB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Fase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4FB9ACE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Atividade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212B8FA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Data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1F33FE06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Hora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F9900"/>
                  <w:vAlign w:val="center"/>
                  <w:hideMark/>
                </w:tcPr>
                <w:p w14:paraId="28A4F0A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20"/>
                      <w:szCs w:val="20"/>
                      <w:lang w:eastAsia="pt-BR"/>
                    </w:rPr>
                    <w:t>C.H.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AB1845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7989999F" w14:textId="77777777" w:rsidTr="004A6191">
              <w:trPr>
                <w:trHeight w:val="300"/>
              </w:trPr>
              <w:tc>
                <w:tcPr>
                  <w:tcW w:w="1499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1443F7E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Fase 1: Edital de Seleção</w:t>
                  </w:r>
                </w:p>
              </w:tc>
              <w:tc>
                <w:tcPr>
                  <w:tcW w:w="4079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E8A779F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Lançamento Oficial do Programa</w:t>
                  </w:r>
                </w:p>
              </w:tc>
              <w:tc>
                <w:tcPr>
                  <w:tcW w:w="195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11BB74C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4F53C2B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5B61B3B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E38F13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1D1C85A" w14:textId="77777777" w:rsidTr="004A6191">
              <w:trPr>
                <w:trHeight w:val="300"/>
              </w:trPr>
              <w:tc>
                <w:tcPr>
                  <w:tcW w:w="149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2ED76B2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935F9A8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Período de Inscrição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46B750A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19D564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C04C70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30 dias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E5519F6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3D919DD3" w14:textId="77777777" w:rsidTr="004A6191">
              <w:trPr>
                <w:trHeight w:val="300"/>
              </w:trPr>
              <w:tc>
                <w:tcPr>
                  <w:tcW w:w="149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37FFD59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CB1B61E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Período de Seleção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8A47E2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98895AD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7E3034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5 dias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B00ED05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5FFE491" w14:textId="77777777" w:rsidTr="004A6191">
              <w:trPr>
                <w:trHeight w:val="470"/>
              </w:trPr>
              <w:tc>
                <w:tcPr>
                  <w:tcW w:w="149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16608CA9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100DD2E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Parcial de até X startups selecionadas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6931E08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97EE146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395128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5 dias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8F54FB7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38ECB34E" w14:textId="77777777" w:rsidTr="004A6191">
              <w:trPr>
                <w:trHeight w:val="300"/>
              </w:trPr>
              <w:tc>
                <w:tcPr>
                  <w:tcW w:w="149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14F0544A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2DE448B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Período de Interposição de Recurso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3F8620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AD5CF6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78398D6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 dia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E8B168A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17C668C" w14:textId="77777777" w:rsidTr="004A6191">
              <w:trPr>
                <w:trHeight w:val="470"/>
              </w:trPr>
              <w:tc>
                <w:tcPr>
                  <w:tcW w:w="149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6BA784E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4A1D23B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Oficial de até 200 startups selecionadas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1F0AEC4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11797F9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12DCAB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 dia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4C62B6A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0238F5F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2C76DCB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6FDC90B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 xml:space="preserve">Kick off: 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Apresentação do programa, dinâmica de estímulo ao network e elementos de um bom Pitch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1169B2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B4B70E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8361A5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2h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E9C6034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601B0D4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3F3FF93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4498F2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6506680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1D25EC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E8A46D7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9CC847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64160195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59E97D5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D79977E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1: Propósito e Identificação de Problemas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CB59B68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E17CE8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25A101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2h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4282B6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01AE8D5" w14:textId="77777777" w:rsidTr="004A6191">
              <w:trPr>
                <w:trHeight w:val="162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3B4791F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3B671BD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Focado em enxergar que propósito expressa justamente a vontade do empreendedor de realizar/alcançar algo. O webinar de abertura do Programa alinha empreendedorismo e todo o impacto que se gera ao criar uma empresa que busca resolver um problema latente na sociedade.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936396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045D54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214C87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25C0AE7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7C24DD0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4362ED9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541FC98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2: Lean Startup (Mitos e Verdades) &amp; Validação de Ideias &amp; Criação de MVP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F843048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D3D048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8E4C9F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4h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C244D9D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E4EBFF2" w14:textId="77777777" w:rsidTr="004A6191">
              <w:trPr>
                <w:trHeight w:val="13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642FECD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D9EE55B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Tem como objetivo desfazer os mitos e esclarecer as verdades sobre como é empreender com produtos de base tecnológica. Traz atividades práticas de definição de problemas e oportunidades de mercado para validação junto aos potenciais clientes.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3D18C54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9015C2A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4399597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02CB5FF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A58C9C8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E26654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2074D40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Workshop 3: Aspectos comportamentais, Liderança e Gestão de Pessoas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D2B539D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2336CD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9E2BCBC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A6F4939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35CE23D" w14:textId="77777777" w:rsidTr="004A6191">
              <w:trPr>
                <w:trHeight w:val="231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B41A85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70E4E627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Workshop focado em apresentar ferramentas e boas práticas que visam melhorar o desempenho dos colaboradores e da startup. Além de técnicas para resolução de conflitos corporativos e pessoais, desenvolvimento de cultura a partir de comunicação não violenta e gestão de pessoas. Ajuda os empreendedores a construírem equipes mais equilibradas e um ambiente de trabalho mais saudável para discussão de ideias e solução rápida das divergências.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85E555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5FD998A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CF82B49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7A15593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76CF0CD5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1D5FFF2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6CB349D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4:  Modelagem de Negócio e Monetização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CAE112D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7CD5B04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CD8983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4h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C536825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0070A73" w14:textId="77777777" w:rsidTr="004A6191">
              <w:trPr>
                <w:trHeight w:val="11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02C4CD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lastRenderedPageBreak/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E8C27D3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focado na visualização do mercado e atuação das startups com o uso da metodologia Business Model Canvas, focando no planejamento de possíveis modelos de receita para serem validados</w:t>
                  </w: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1E09615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FEA6FF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FD6CD8C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E9833C7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668311C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2928974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53F31F2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Rodada de Mentoria Coletiva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46BBACD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3EA128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5D6A16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2h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5FA1799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482F7959" w14:textId="77777777" w:rsidTr="004A6191">
              <w:trPr>
                <w:trHeight w:val="7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3630C1A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781421D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Encontro online para troca de experiências e networking com empreendedores referências do ecossistema local.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4D21959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B23116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B5F3405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6E5B85F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A5EEECC" w14:textId="77777777" w:rsidTr="004A6191">
              <w:trPr>
                <w:trHeight w:val="5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604F27B8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lang w:eastAsia="pt-BR"/>
                    </w:rPr>
                    <w:t>Fase 2: Pré-aceleração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7B39642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5: Canais de vendas e métricas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F9848B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029FC5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5C2F62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36A918F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B5E8E21" w14:textId="77777777" w:rsidTr="004A6191">
              <w:trPr>
                <w:trHeight w:val="208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46FBC567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3D0CA39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Neste webinar são apresentadas estratégias para gerar vendas, ter sucesso com os primeiros clientes e como trabalhar formas de crescimento sustentável do negócio, desde o MVP até a operação. A metodologia conta com apresentação de cases de sucesso, táticas de marketing digital e de relacionamento com clientes para startups de diferentes tipos como B2B, B2C e B2B2C.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BEAC35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854201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E600380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473039E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4DDC118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157F57A4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151E546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6: Criação de Pitch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DD59F3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749292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CBD0E9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BE5AAFF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4E720FF" w14:textId="77777777" w:rsidTr="004A6191">
              <w:trPr>
                <w:trHeight w:val="11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6A4581FE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0798EA08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dedicado ao desenvolvimento do pitch da startup, seguindo os padrões de maior relevância para Demo Day, bancas de investidores anjo, aceleradoras, fundos de investimento e eventos de networking.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056F8F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3990CB1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188C5A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713927B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16BFC7A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1E9A5D7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7B8BDC5A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 xml:space="preserve">Pitch Day: 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Seleção de X startups para prosseguir à fase de Aceleração.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F91723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9D6983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8997A3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2F1CDAB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758BCED1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36C1A89E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E6E762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EB6F42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BC17B6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8A7BBD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5DEF5E3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CA67B88" w14:textId="77777777" w:rsidTr="004A6191">
              <w:trPr>
                <w:trHeight w:val="93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0F8A2176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1327752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Mentorias individuais: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 As startups participantes terão direito a 5 (cinco) mentorias a serem agendadas conforme disponibilidade de horário dos mentores e da equipe.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8185B4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971BDF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B92193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EDDC39F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31EB84A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9DE0943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6164F04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Parcial de até X startups selecionadas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0E23A1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71DABAC6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F3C2FE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5 dias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30648AB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BC26BD3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5C90C593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8F87850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F2C5BB9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3C786B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887473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68C4AA34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F403E85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4CAF5CD0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7E886542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Período de interposição de recurso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51A1A30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40F89F7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D0A29C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 dia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9F10B03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67F09F6E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EAB3247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8B4D651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C8E931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4AE36B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A7513D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888174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9AD6E33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15212D1C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34CC3F19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de Resultado Final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1A9D773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25F2C68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9CB9C"/>
                  <w:vAlign w:val="center"/>
                  <w:hideMark/>
                </w:tcPr>
                <w:p w14:paraId="6DB8060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5 dias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7CD4A6F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3680158C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F9CB9C"/>
                  <w:vAlign w:val="center"/>
                  <w:hideMark/>
                </w:tcPr>
                <w:p w14:paraId="7D696740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center"/>
                  <w:hideMark/>
                </w:tcPr>
                <w:p w14:paraId="4FAB0274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center"/>
                  <w:hideMark/>
                </w:tcPr>
                <w:p w14:paraId="6E89EDE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3C77FDD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625151E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64C00B5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460483A0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6AC768E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7F0F9BC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 xml:space="preserve">Kick off: 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Apresentação do programa e Networking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14D9623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298AD5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63FD87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2h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A6168F6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62F9226B" w14:textId="77777777" w:rsidTr="004A6191">
              <w:trPr>
                <w:trHeight w:val="57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63A7E4C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lang w:eastAsia="pt-BR"/>
                    </w:rPr>
                    <w:t>Fase 3: Aceleração</w:t>
                  </w:r>
                </w:p>
              </w:tc>
              <w:tc>
                <w:tcPr>
                  <w:tcW w:w="4079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7D0BF60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4EEA9B99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center"/>
                  <w:hideMark/>
                </w:tcPr>
                <w:p w14:paraId="19601ED1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center"/>
                  <w:hideMark/>
                </w:tcPr>
                <w:p w14:paraId="178AF06D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836376D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4EED1C5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0AAA4A3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1ED4C83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1: Definição de Perfil Ideal dos Clientes (ICP)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479D0A1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E98FFA6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E9487B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2h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326DCBC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A3C3012" w14:textId="77777777" w:rsidTr="004A6191">
              <w:trPr>
                <w:trHeight w:val="13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78F2324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E7ED096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com foco em apresentar conceitos e definições sobre o perfil ideal do cliente. Bem como, evidenciar maneiras de identificar e se relacionar com o cliente ideal. Compreender quem são os atuais clientes e usuários da solução ofertada.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6214F6C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94B82CF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0E6359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AA2950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7063CFB0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620CE60C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23E24D74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2: Formalização e Estratégias Tributárias</w:t>
                  </w: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20"/>
                      <w:szCs w:val="20"/>
                      <w:lang w:eastAsia="pt-BR"/>
                    </w:rPr>
                    <w:t xml:space="preserve"> 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BC20E9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EB7951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3DEACE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09CF4B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75B5001" w14:textId="77777777" w:rsidTr="004A6191">
              <w:trPr>
                <w:trHeight w:val="231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4023854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lastRenderedPageBreak/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2DBCD5D4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de grande relevância para avaliar a viabilidade jurídica relacionada às especificidades dos processos inovadores associados a cada negócio, entre outros aspectos. O conteúdo abordado nesta capacitação servirá como base para abertura de CNPJ, tipos de empresa que pode-se abrir no Brasil e análise tributária para o enquadramento fiscal das atividades desempenhadas pela startup.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4063E21C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2E6199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606FE83A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402CF261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E9CE3EC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2518E4E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711F750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3: Aspectos Jurídicos em Contratos de Investimento e LGPD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174994E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CE2176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8A931E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4h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DEB154C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16F192C" w14:textId="77777777" w:rsidTr="004A6191">
              <w:trPr>
                <w:trHeight w:val="162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03E08A0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81B4E2F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Esse webinar complementa os aspectos jurídicos associados à elaboração de contratos com investidores e a implementação da Lei Geral de Proteção de Dados em startups ou empresas de base tecnológica, bem como as práticas mais comuns sobre termos de usos e políticas de privacidade de produtos digitais.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2A934AA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6FA39985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2456DA3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6C8BFCD3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22B5ECE1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2E2583D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03F237F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Webinar 4: Inside Sales e Growth Hacking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4141A3E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E3A2DB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8F77F1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4h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9D2AFF9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405176FE" w14:textId="77777777" w:rsidTr="004A6191">
              <w:trPr>
                <w:trHeight w:val="162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84D2C4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3A9B1DD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relevante para a criação de um funil de vendas e entender como funciona a operação de inside sales na prática, bem como o entendimento para criação de experimentos com o intuito de explorar possíveis brechas que possam levar o negócios crescer de forma rápida e inteligente.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201912A0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CEC457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F31A8B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F216CA2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4E5F1652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104EB6B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b/>
                      <w:bCs/>
                      <w:color w:val="000000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36C4F036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Mentoria Coletiva: Desafios Operacionais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C401E0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2CC1D2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B862BC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549E19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7589F80E" w14:textId="77777777" w:rsidTr="004A6191">
              <w:trPr>
                <w:trHeight w:val="70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0E82CCB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lang w:eastAsia="pt-BR"/>
                    </w:rPr>
                    <w:t>Fase 3: Aceleração</w:t>
                  </w:r>
                  <w:r w:rsidRPr="00F8418C"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  <w:lang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60B3BE4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Encontro presencial para troca de experiências e networking com empreendedores referências do ecossistema local - com transmissão 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080572FF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41959F5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6B9CE41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CE8441D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2462032" w14:textId="77777777" w:rsidTr="004A6191">
              <w:trPr>
                <w:trHeight w:val="46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48FE241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 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8BBCC64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Workshop 5: Gestão Financeira e Captação de Investimento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79CF517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B73484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30A7915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2780C65A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CF987E3" w14:textId="77777777" w:rsidTr="004A6191">
              <w:trPr>
                <w:trHeight w:val="1850"/>
              </w:trPr>
              <w:tc>
                <w:tcPr>
                  <w:tcW w:w="1499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274DEC2B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369E477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Webinar com abordagem sobre gestão financeira aplicada às startups. Esclarece também passos importantes para o futuro das startups, a exemplo de como funciona os principais formatos de aceleração, os processos de captação de investimento e suas diferentes negociações, conforme os estágios das startups e tipos de produto.</w:t>
                  </w: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406EA7EF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02D5BA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722221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138268C2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7CE3B6F" w14:textId="77777777" w:rsidTr="004A6191">
              <w:trPr>
                <w:trHeight w:val="290"/>
              </w:trPr>
              <w:tc>
                <w:tcPr>
                  <w:tcW w:w="1499" w:type="dxa"/>
                  <w:vMerge w:val="restart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BDEC5C9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lang w:eastAsia="pt-BR"/>
                    </w:rPr>
                    <w:t>Fase 4: Demo Day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C56A450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 xml:space="preserve">Demo Day: 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Seleção de até </w:t>
                  </w:r>
                  <w: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X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 startups para serem premiadas.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72EA40F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FCA3A04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2C2064A0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3h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1C1184D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759732C" w14:textId="77777777" w:rsidTr="004A6191">
              <w:trPr>
                <w:trHeight w:val="300"/>
              </w:trPr>
              <w:tc>
                <w:tcPr>
                  <w:tcW w:w="1499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center"/>
                  <w:hideMark/>
                </w:tcPr>
                <w:p w14:paraId="5DCAD5B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lang w:val="pt-BR" w:eastAsia="pt-BR"/>
                    </w:rPr>
                  </w:pP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97660EB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5D70E61F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F39096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A2B9674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37C3A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</w:tr>
            <w:tr w:rsidR="00453640" w:rsidRPr="00F8418C" w14:paraId="5F154F46" w14:textId="77777777" w:rsidTr="004A6191">
              <w:trPr>
                <w:trHeight w:val="93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DA43DD9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0E55FA9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Mentorias individuais:</w:t>
                  </w: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 xml:space="preserve"> As startups participantes terão direito a 4 (quatro) mentorias a serem agendadas conforme disponibilidade de horário dos mentores e da equipe.</w:t>
                  </w:r>
                </w:p>
              </w:tc>
              <w:tc>
                <w:tcPr>
                  <w:tcW w:w="19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3A93A838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Arial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DA92D4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E3BF5AE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1h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0D4D0714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E0FF000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F8F156F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3F361778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de Resultado Parcial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192F2FC3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2480529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FFACE02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3BE13F2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54421B8A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476F59B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2B931B2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55B45334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1E8CE0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B35B298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6116450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58D821F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7276C1B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0E6AFBAA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Período de Interposição de Recurso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3945508C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332FCFA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4C3DBD0A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778A0923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0460EE8F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20C5A339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591391E1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5ED04C3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7808ADE6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00043B2F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3D5F1978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D61F6B2" w14:textId="77777777" w:rsidTr="004A6191">
              <w:trPr>
                <w:trHeight w:val="29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5AC9CBF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1A061917" w14:textId="77777777" w:rsidR="00453640" w:rsidRPr="00F8418C" w:rsidRDefault="00453640" w:rsidP="00453640">
                  <w:pPr>
                    <w:jc w:val="both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eastAsia="pt-BR"/>
                    </w:rPr>
                    <w:t>Divulgação de Resultado Final</w:t>
                  </w:r>
                </w:p>
              </w:tc>
              <w:tc>
                <w:tcPr>
                  <w:tcW w:w="1950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000000" w:fill="F6B26B"/>
                  <w:vAlign w:val="center"/>
                  <w:hideMark/>
                </w:tcPr>
                <w:p w14:paraId="76FD48B1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a confirmar</w:t>
                  </w:r>
                </w:p>
              </w:tc>
              <w:tc>
                <w:tcPr>
                  <w:tcW w:w="599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6DDA971F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757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75E484F5" w14:textId="77777777" w:rsidR="00453640" w:rsidRPr="00F8418C" w:rsidRDefault="00453640" w:rsidP="00453640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  <w:r w:rsidRPr="00F8418C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eastAsia="pt-BR"/>
                    </w:rPr>
                    <w:t>-</w:t>
                  </w:r>
                </w:p>
              </w:tc>
              <w:tc>
                <w:tcPr>
                  <w:tcW w:w="36" w:type="dxa"/>
                  <w:vAlign w:val="center"/>
                  <w:hideMark/>
                </w:tcPr>
                <w:p w14:paraId="5ACD9F37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  <w:tr w:rsidR="00453640" w:rsidRPr="00F8418C" w14:paraId="13453608" w14:textId="77777777" w:rsidTr="004A6191">
              <w:trPr>
                <w:trHeight w:val="300"/>
              </w:trPr>
              <w:tc>
                <w:tcPr>
                  <w:tcW w:w="1499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6B26B"/>
                  <w:vAlign w:val="center"/>
                  <w:hideMark/>
                </w:tcPr>
                <w:p w14:paraId="5241CBDA" w14:textId="77777777" w:rsidR="00453640" w:rsidRPr="00F8418C" w:rsidRDefault="00453640" w:rsidP="00453640">
                  <w:pPr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</w:pPr>
                  <w:r w:rsidRPr="00F8418C">
                    <w:rPr>
                      <w:rFonts w:ascii="Calibri" w:eastAsia="Times New Roman" w:hAnsi="Calibri" w:cs="Calibri"/>
                      <w:color w:val="000000"/>
                      <w:lang w:val="pt-BR" w:eastAsia="pt-BR"/>
                    </w:rPr>
                    <w:t> </w:t>
                  </w:r>
                </w:p>
              </w:tc>
              <w:tc>
                <w:tcPr>
                  <w:tcW w:w="407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41364515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1950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vAlign w:val="center"/>
                  <w:hideMark/>
                </w:tcPr>
                <w:p w14:paraId="5A051D21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599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113B676A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757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  <w:hideMark/>
                </w:tcPr>
                <w:p w14:paraId="2EFAFA9E" w14:textId="77777777" w:rsidR="00453640" w:rsidRPr="00F8418C" w:rsidRDefault="00453640" w:rsidP="00453640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pt-BR" w:eastAsia="pt-BR"/>
                    </w:rPr>
                  </w:pPr>
                </w:p>
              </w:tc>
              <w:tc>
                <w:tcPr>
                  <w:tcW w:w="36" w:type="dxa"/>
                  <w:vAlign w:val="center"/>
                  <w:hideMark/>
                </w:tcPr>
                <w:p w14:paraId="6D6D4035" w14:textId="77777777" w:rsidR="00453640" w:rsidRPr="00F8418C" w:rsidRDefault="00453640" w:rsidP="00453640">
                  <w:pPr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val="pt-BR" w:eastAsia="pt-BR"/>
                    </w:rPr>
                  </w:pPr>
                </w:p>
              </w:tc>
            </w:tr>
          </w:tbl>
          <w:p w14:paraId="48BBAA89" w14:textId="035B3797" w:rsidR="00453640" w:rsidRPr="00EA2CEE" w:rsidRDefault="00453640" w:rsidP="00453640">
            <w:pPr>
              <w:rPr>
                <w:lang w:val="pt-BR"/>
              </w:rPr>
            </w:pPr>
          </w:p>
        </w:tc>
      </w:tr>
    </w:tbl>
    <w:p w14:paraId="667CA0C0" w14:textId="77777777" w:rsidR="007762BF" w:rsidRPr="00EA2CEE" w:rsidRDefault="007762BF">
      <w:pPr>
        <w:rPr>
          <w:lang w:val="pt-BR"/>
        </w:rPr>
      </w:pPr>
    </w:p>
    <w:p w14:paraId="562FD026" w14:textId="77777777" w:rsidR="00FE44CB" w:rsidRPr="00EA2CEE" w:rsidRDefault="00FE44CB">
      <w:pPr>
        <w:rPr>
          <w:lang w:val="pt-BR"/>
        </w:rPr>
        <w:sectPr w:rsidR="00FE44CB" w:rsidRPr="00EA2CEE" w:rsidSect="00263CD4">
          <w:pgSz w:w="11906" w:h="16838" w:code="9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35118F3" w14:textId="77777777" w:rsidR="005F350F" w:rsidRPr="00EA2CEE" w:rsidRDefault="005F350F">
      <w:pPr>
        <w:rPr>
          <w:lang w:val="pt-BR"/>
        </w:rPr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4A4C49" w:rsidRPr="00EA2CEE" w14:paraId="29202E5D" w14:textId="77777777" w:rsidTr="00F32B21">
        <w:trPr>
          <w:trHeight w:val="432"/>
        </w:trPr>
        <w:tc>
          <w:tcPr>
            <w:tcW w:w="10800" w:type="dxa"/>
          </w:tcPr>
          <w:p w14:paraId="5936DF45" w14:textId="77777777" w:rsidR="004A4C49" w:rsidRPr="00EA2CEE" w:rsidRDefault="004A4C49" w:rsidP="00D51608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drawing>
                <wp:inline distT="0" distB="0" distL="0" distR="0" wp14:anchorId="6B7A4F2E" wp14:editId="4E3C778B">
                  <wp:extent cx="2286000" cy="222740"/>
                  <wp:effectExtent l="0" t="0" r="0" b="6350"/>
                  <wp:docPr id="15" name="Gráfico 15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EA2CEE" w14:paraId="4B9F726B" w14:textId="77777777" w:rsidTr="00FE44CB">
        <w:trPr>
          <w:trHeight w:val="1440"/>
        </w:trPr>
        <w:tc>
          <w:tcPr>
            <w:tcW w:w="10800" w:type="dxa"/>
          </w:tcPr>
          <w:p w14:paraId="27F24453" w14:textId="77777777" w:rsidR="004A4C49" w:rsidRDefault="00681B9F" w:rsidP="004048B0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LÓGICA E DINÂMICA DA SOLUÇÃO</w:t>
            </w:r>
          </w:p>
          <w:p w14:paraId="529F7D86" w14:textId="3F4A7EE1" w:rsidR="0039536A" w:rsidRPr="0039536A" w:rsidRDefault="0039536A" w:rsidP="0039536A">
            <w:pPr>
              <w:rPr>
                <w:lang w:val="pt-BR"/>
              </w:rPr>
            </w:pPr>
          </w:p>
        </w:tc>
      </w:tr>
      <w:tr w:rsidR="004A4C49" w:rsidRPr="00EA2CEE" w14:paraId="4B4D51FE" w14:textId="77777777" w:rsidTr="00F32B21">
        <w:trPr>
          <w:trHeight w:val="1764"/>
        </w:trPr>
        <w:tc>
          <w:tcPr>
            <w:tcW w:w="10800" w:type="dxa"/>
          </w:tcPr>
          <w:p w14:paraId="0AED903F" w14:textId="22C9DE67" w:rsidR="0039536A" w:rsidRPr="0039536A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 xml:space="preserve">A lógica e a dinâmica das soluções do portfólio </w:t>
            </w:r>
            <w:r>
              <w:rPr>
                <w:lang w:val="pt-BR"/>
              </w:rPr>
              <w:t>local</w:t>
            </w:r>
            <w:r w:rsidRPr="0039536A">
              <w:rPr>
                <w:lang w:val="pt-BR"/>
              </w:rPr>
              <w:t xml:space="preserve"> possuem as seguintes premissas:</w:t>
            </w:r>
          </w:p>
          <w:p w14:paraId="219EF91E" w14:textId="77777777" w:rsidR="0039536A" w:rsidRPr="0039536A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>- Cada escopo é único, tendo uma duração adequada à sua execução conforme apresentado no modelo de atuação;</w:t>
            </w:r>
          </w:p>
          <w:p w14:paraId="6AC7B383" w14:textId="50C904E5" w:rsidR="0039536A" w:rsidRPr="0039536A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>- No modelo da solução são apresentadas as tarefas/atividades propostas e as entregas previstas para serem feitas pelo consultor</w:t>
            </w:r>
            <w:r w:rsidR="00B13265">
              <w:rPr>
                <w:lang w:val="pt-BR"/>
              </w:rPr>
              <w:t>/empresa contratada</w:t>
            </w:r>
            <w:r w:rsidRPr="0039536A">
              <w:rPr>
                <w:lang w:val="pt-BR"/>
              </w:rPr>
              <w:t xml:space="preserve"> para a </w:t>
            </w:r>
            <w:r w:rsidR="00B13265">
              <w:rPr>
                <w:lang w:val="pt-BR"/>
              </w:rPr>
              <w:t>a</w:t>
            </w:r>
            <w:r w:rsidR="00EA25BD">
              <w:rPr>
                <w:lang w:val="pt-BR"/>
              </w:rPr>
              <w:t>plicação</w:t>
            </w:r>
            <w:r w:rsidRPr="0039536A">
              <w:rPr>
                <w:lang w:val="pt-BR"/>
              </w:rPr>
              <w:t xml:space="preserve"> da solução </w:t>
            </w:r>
            <w:r w:rsidR="00EA25BD">
              <w:rPr>
                <w:lang w:val="pt-BR"/>
              </w:rPr>
              <w:t>junto ao</w:t>
            </w:r>
            <w:r w:rsidRPr="0039536A">
              <w:rPr>
                <w:lang w:val="pt-BR"/>
              </w:rPr>
              <w:t xml:space="preserve"> </w:t>
            </w:r>
            <w:r w:rsidR="00EA25BD">
              <w:rPr>
                <w:lang w:val="pt-BR"/>
              </w:rPr>
              <w:t>público-alvo</w:t>
            </w:r>
            <w:r w:rsidRPr="0039536A">
              <w:rPr>
                <w:lang w:val="pt-BR"/>
              </w:rPr>
              <w:t>;</w:t>
            </w:r>
          </w:p>
          <w:p w14:paraId="0A3E8A9A" w14:textId="456D9093" w:rsidR="0039536A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 xml:space="preserve">- Deverá ser realizado </w:t>
            </w:r>
            <w:r w:rsidR="000C7FD7">
              <w:rPr>
                <w:lang w:val="pt-BR"/>
              </w:rPr>
              <w:t>a apresentação “</w:t>
            </w:r>
            <w:r w:rsidR="000C7FD7" w:rsidRPr="000C7FD7">
              <w:rPr>
                <w:lang w:val="pt-BR"/>
              </w:rPr>
              <w:t>Kickoff</w:t>
            </w:r>
            <w:r w:rsidR="000C7FD7">
              <w:rPr>
                <w:lang w:val="pt-BR"/>
              </w:rPr>
              <w:t xml:space="preserve">” </w:t>
            </w:r>
            <w:r w:rsidR="002F1C94">
              <w:rPr>
                <w:lang w:val="pt-BR"/>
              </w:rPr>
              <w:t>na pré-aceleração e aceleração</w:t>
            </w:r>
            <w:r w:rsidRPr="0039536A">
              <w:rPr>
                <w:lang w:val="pt-BR"/>
              </w:rPr>
              <w:t>: a contextualização d</w:t>
            </w:r>
            <w:r w:rsidR="002F1C94">
              <w:rPr>
                <w:lang w:val="pt-BR"/>
              </w:rPr>
              <w:t>o</w:t>
            </w:r>
            <w:r w:rsidRPr="0039536A">
              <w:rPr>
                <w:lang w:val="pt-BR"/>
              </w:rPr>
              <w:t xml:space="preserve"> </w:t>
            </w:r>
            <w:r w:rsidR="002F1C94">
              <w:rPr>
                <w:lang w:val="pt-BR"/>
              </w:rPr>
              <w:t>programa</w:t>
            </w:r>
            <w:r w:rsidRPr="0039536A">
              <w:rPr>
                <w:lang w:val="pt-BR"/>
              </w:rPr>
              <w:t>, o alinhamento de expectativas e dos papéis de cada um, organização da equipe de trabalho, planejamento de cronograma</w:t>
            </w:r>
            <w:r w:rsidR="00FD747F">
              <w:rPr>
                <w:lang w:val="pt-BR"/>
              </w:rPr>
              <w:t>, formato das consultorias</w:t>
            </w:r>
            <w:r w:rsidRPr="0039536A">
              <w:rPr>
                <w:lang w:val="pt-BR"/>
              </w:rPr>
              <w:t xml:space="preserve"> e da</w:t>
            </w:r>
            <w:r w:rsidR="00FD747F">
              <w:rPr>
                <w:lang w:val="pt-BR"/>
              </w:rPr>
              <w:t>s</w:t>
            </w:r>
            <w:r w:rsidRPr="0039536A">
              <w:rPr>
                <w:lang w:val="pt-BR"/>
              </w:rPr>
              <w:t xml:space="preserve"> entrega</w:t>
            </w:r>
            <w:r w:rsidR="00FD747F">
              <w:rPr>
                <w:lang w:val="pt-BR"/>
              </w:rPr>
              <w:t>s</w:t>
            </w:r>
            <w:r w:rsidRPr="0039536A">
              <w:rPr>
                <w:lang w:val="pt-BR"/>
              </w:rPr>
              <w:t>;</w:t>
            </w:r>
          </w:p>
          <w:p w14:paraId="17502927" w14:textId="244ACFCF" w:rsidR="00697860" w:rsidRPr="0039536A" w:rsidRDefault="00697860" w:rsidP="008A4476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- Deverá ser realizad</w:t>
            </w:r>
            <w:r w:rsidR="006F00BD">
              <w:rPr>
                <w:lang w:val="pt-BR"/>
              </w:rPr>
              <w:t>o</w:t>
            </w:r>
            <w:r>
              <w:rPr>
                <w:lang w:val="pt-BR"/>
              </w:rPr>
              <w:t xml:space="preserve"> um diagnóstico com </w:t>
            </w:r>
            <w:r w:rsidR="006B1AB9">
              <w:rPr>
                <w:lang w:val="pt-BR"/>
              </w:rPr>
              <w:t>os empreendedores/empresas</w:t>
            </w:r>
            <w:r w:rsidR="006F00BD">
              <w:rPr>
                <w:lang w:val="pt-BR"/>
              </w:rPr>
              <w:t xml:space="preserve"> atendidas com esta solução;</w:t>
            </w:r>
          </w:p>
          <w:p w14:paraId="1C57D98A" w14:textId="77777777" w:rsidR="0039536A" w:rsidRPr="0039536A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>- As consultorias devem ter entregas claras, concretas e devem respeitar o padrão definido pelo Sebrae;</w:t>
            </w:r>
          </w:p>
          <w:p w14:paraId="6386F40C" w14:textId="67A9A5EC" w:rsidR="00354BCE" w:rsidRPr="00EA2CEE" w:rsidRDefault="0039536A" w:rsidP="008A4476">
            <w:pPr>
              <w:spacing w:before="240"/>
              <w:jc w:val="both"/>
              <w:rPr>
                <w:lang w:val="pt-BR"/>
              </w:rPr>
            </w:pPr>
            <w:r w:rsidRPr="0039536A">
              <w:rPr>
                <w:lang w:val="pt-BR"/>
              </w:rPr>
              <w:t>- As soluções possuem um encadeamento</w:t>
            </w:r>
            <w:r w:rsidR="0041593A">
              <w:rPr>
                <w:lang w:val="pt-BR"/>
              </w:rPr>
              <w:t>, mas podem sem executadas separadamente de acordo com a demanda do cliente</w:t>
            </w:r>
            <w:r w:rsidRPr="0039536A">
              <w:rPr>
                <w:lang w:val="pt-BR"/>
              </w:rPr>
              <w:t>.</w:t>
            </w:r>
          </w:p>
        </w:tc>
      </w:tr>
      <w:tr w:rsidR="0072626F" w:rsidRPr="00EA2CEE" w14:paraId="2CF37A8C" w14:textId="77777777" w:rsidTr="008F1ABD">
        <w:trPr>
          <w:trHeight w:val="288"/>
        </w:trPr>
        <w:tc>
          <w:tcPr>
            <w:tcW w:w="10800" w:type="dxa"/>
          </w:tcPr>
          <w:p w14:paraId="704F4ABF" w14:textId="77777777" w:rsidR="0072626F" w:rsidRPr="00EA2CEE" w:rsidRDefault="0072626F" w:rsidP="004A4C49">
            <w:pPr>
              <w:rPr>
                <w:lang w:val="pt-BR"/>
              </w:rPr>
            </w:pPr>
          </w:p>
        </w:tc>
      </w:tr>
      <w:tr w:rsidR="001E17E9" w:rsidRPr="00EA2CEE" w14:paraId="612582CF" w14:textId="77777777" w:rsidTr="00F32B21">
        <w:trPr>
          <w:trHeight w:val="2151"/>
        </w:trPr>
        <w:tc>
          <w:tcPr>
            <w:tcW w:w="10800" w:type="dxa"/>
          </w:tcPr>
          <w:p w14:paraId="1A9BAC16" w14:textId="77777777" w:rsidR="001E17E9" w:rsidRPr="00EA2CEE" w:rsidRDefault="001E17E9" w:rsidP="004A4C49">
            <w:pPr>
              <w:rPr>
                <w:color w:val="000000" w:themeColor="text1"/>
                <w:lang w:val="pt-BR"/>
              </w:rPr>
            </w:pPr>
          </w:p>
        </w:tc>
      </w:tr>
      <w:tr w:rsidR="001E17E9" w:rsidRPr="00EA2CEE" w14:paraId="75E69F60" w14:textId="77777777" w:rsidTr="008F1ABD">
        <w:trPr>
          <w:trHeight w:val="288"/>
        </w:trPr>
        <w:tc>
          <w:tcPr>
            <w:tcW w:w="10800" w:type="dxa"/>
          </w:tcPr>
          <w:p w14:paraId="77182F97" w14:textId="77777777" w:rsidR="001E17E9" w:rsidRPr="00EA2CEE" w:rsidRDefault="001E17E9" w:rsidP="004A4C49">
            <w:pPr>
              <w:rPr>
                <w:lang w:val="pt-BR"/>
              </w:rPr>
            </w:pPr>
          </w:p>
        </w:tc>
      </w:tr>
      <w:tr w:rsidR="00B13CF5" w:rsidRPr="00EA2CEE" w14:paraId="7930B5C5" w14:textId="77777777" w:rsidTr="00F32B21">
        <w:trPr>
          <w:trHeight w:val="1656"/>
        </w:trPr>
        <w:tc>
          <w:tcPr>
            <w:tcW w:w="10800" w:type="dxa"/>
          </w:tcPr>
          <w:p w14:paraId="2B7D18E4" w14:textId="2533E337" w:rsidR="00B13CF5" w:rsidRPr="00EA2CEE" w:rsidRDefault="00B13CF5" w:rsidP="0053179B">
            <w:pPr>
              <w:pStyle w:val="Cabealhodatabela"/>
              <w:rPr>
                <w:lang w:val="pt-BR"/>
              </w:rPr>
            </w:pPr>
          </w:p>
        </w:tc>
      </w:tr>
    </w:tbl>
    <w:p w14:paraId="5CBA49B1" w14:textId="1ED329C8" w:rsidR="009D7479" w:rsidRDefault="009D7479" w:rsidP="008920BB">
      <w:pPr>
        <w:rPr>
          <w:lang w:val="pt-BR"/>
        </w:rPr>
      </w:pPr>
    </w:p>
    <w:p w14:paraId="25F68E10" w14:textId="77777777" w:rsidR="009D7479" w:rsidRDefault="009D7479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9D7479" w:rsidRPr="00EA2CEE" w14:paraId="1FE5862B" w14:textId="77777777" w:rsidTr="004A6191">
        <w:trPr>
          <w:trHeight w:val="432"/>
        </w:trPr>
        <w:tc>
          <w:tcPr>
            <w:tcW w:w="10800" w:type="dxa"/>
          </w:tcPr>
          <w:p w14:paraId="703E44E2" w14:textId="77777777" w:rsidR="009D7479" w:rsidRPr="00EA2CEE" w:rsidRDefault="009D7479" w:rsidP="004A6191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1953BAFA" wp14:editId="3C38B900">
                  <wp:extent cx="2286000" cy="222740"/>
                  <wp:effectExtent l="0" t="0" r="0" b="6350"/>
                  <wp:docPr id="29" name="Gráfico 29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479" w:rsidRPr="00EA2CEE" w14:paraId="663BB02A" w14:textId="77777777" w:rsidTr="004A6191">
        <w:trPr>
          <w:trHeight w:val="1440"/>
        </w:trPr>
        <w:tc>
          <w:tcPr>
            <w:tcW w:w="10800" w:type="dxa"/>
          </w:tcPr>
          <w:p w14:paraId="4358E109" w14:textId="0CD167D3" w:rsidR="009D7479" w:rsidRDefault="00480535" w:rsidP="004A6191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PAPEIS E RESPONSABILIDADES</w:t>
            </w:r>
          </w:p>
          <w:p w14:paraId="43BDDFB3" w14:textId="77777777" w:rsidR="009D7479" w:rsidRPr="0039536A" w:rsidRDefault="009D7479" w:rsidP="004A6191">
            <w:pPr>
              <w:rPr>
                <w:lang w:val="pt-BR"/>
              </w:rPr>
            </w:pPr>
          </w:p>
        </w:tc>
      </w:tr>
      <w:tr w:rsidR="009D7479" w:rsidRPr="00EA2CEE" w14:paraId="5A261A03" w14:textId="77777777" w:rsidTr="004A6191">
        <w:trPr>
          <w:trHeight w:val="1764"/>
        </w:trPr>
        <w:tc>
          <w:tcPr>
            <w:tcW w:w="10800" w:type="dxa"/>
          </w:tcPr>
          <w:p w14:paraId="4C83099B" w14:textId="02217D82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b/>
                <w:bCs/>
                <w:lang w:val="pt-BR"/>
              </w:rPr>
              <w:t>Cabe ao consultor</w:t>
            </w:r>
            <w:r w:rsidR="00D13D8E">
              <w:rPr>
                <w:b/>
                <w:bCs/>
                <w:lang w:val="pt-BR"/>
              </w:rPr>
              <w:t>/empresa executora</w:t>
            </w:r>
            <w:r w:rsidRPr="00C8556F">
              <w:rPr>
                <w:lang w:val="pt-BR"/>
              </w:rPr>
              <w:t>:</w:t>
            </w:r>
          </w:p>
          <w:p w14:paraId="5A14624A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Ser um facilitador nos projetos de consultoria;</w:t>
            </w:r>
          </w:p>
          <w:p w14:paraId="5B0B88B3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Ser um agente de mudança;</w:t>
            </w:r>
          </w:p>
          <w:p w14:paraId="6488105E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Ser um especialista em diagnosticar;</w:t>
            </w:r>
          </w:p>
          <w:p w14:paraId="52E8E214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Ser especialista em estabelecer relacionamentos que possam efetivamente ajudar o cliente;</w:t>
            </w:r>
          </w:p>
          <w:p w14:paraId="4B3603BD" w14:textId="05163573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 xml:space="preserve">- Analisar as informações do </w:t>
            </w:r>
            <w:r w:rsidR="00A003FB">
              <w:rPr>
                <w:lang w:val="pt-BR"/>
              </w:rPr>
              <w:t>cliente</w:t>
            </w:r>
            <w:r w:rsidRPr="00C8556F">
              <w:rPr>
                <w:lang w:val="pt-BR"/>
              </w:rPr>
              <w:t xml:space="preserve"> atendido através de uma visão sistêmica;</w:t>
            </w:r>
          </w:p>
          <w:p w14:paraId="723A47C4" w14:textId="016B0975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Entregar a metodologia de acordo com o escopo d</w:t>
            </w:r>
            <w:r w:rsidR="00A003FB">
              <w:rPr>
                <w:lang w:val="pt-BR"/>
              </w:rPr>
              <w:t>o</w:t>
            </w:r>
            <w:r w:rsidRPr="00C8556F">
              <w:rPr>
                <w:lang w:val="pt-BR"/>
              </w:rPr>
              <w:t xml:space="preserve"> </w:t>
            </w:r>
            <w:r w:rsidR="00A003FB">
              <w:rPr>
                <w:lang w:val="pt-BR"/>
              </w:rPr>
              <w:t>programa/webinar/</w:t>
            </w:r>
            <w:r w:rsidRPr="00C8556F">
              <w:rPr>
                <w:lang w:val="pt-BR"/>
              </w:rPr>
              <w:t>consultoria, sua área e subárea;</w:t>
            </w:r>
          </w:p>
          <w:p w14:paraId="40E02FCD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Ser objetivo indo ao foco do problema, identificando alternativas para solucioná-lo;</w:t>
            </w:r>
          </w:p>
          <w:p w14:paraId="7396A037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Ter capacidade de analisar a viabilidade da implantação das soluções indicadas;</w:t>
            </w:r>
          </w:p>
          <w:p w14:paraId="748D4887" w14:textId="1EDB17AD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Ter disponibilidade de tempo adequado e suficiente para o atendimento ao cliente e o cumprimento d</w:t>
            </w:r>
            <w:r w:rsidR="004347EE">
              <w:rPr>
                <w:lang w:val="pt-BR"/>
              </w:rPr>
              <w:t>o</w:t>
            </w:r>
            <w:r w:rsidRPr="00C8556F">
              <w:rPr>
                <w:lang w:val="pt-BR"/>
              </w:rPr>
              <w:t xml:space="preserve"> </w:t>
            </w:r>
            <w:r w:rsidR="004347EE">
              <w:rPr>
                <w:lang w:val="pt-BR"/>
              </w:rPr>
              <w:t>programa/webinar/</w:t>
            </w:r>
            <w:r w:rsidR="004347EE" w:rsidRPr="00C8556F">
              <w:rPr>
                <w:lang w:val="pt-BR"/>
              </w:rPr>
              <w:t>consultoria</w:t>
            </w:r>
            <w:r w:rsidR="004347EE" w:rsidRPr="00C8556F">
              <w:rPr>
                <w:lang w:val="pt-BR"/>
              </w:rPr>
              <w:t xml:space="preserve"> </w:t>
            </w:r>
            <w:r w:rsidRPr="00C8556F">
              <w:rPr>
                <w:lang w:val="pt-BR"/>
              </w:rPr>
              <w:t>para a qual foi contratado;</w:t>
            </w:r>
          </w:p>
          <w:p w14:paraId="6B244845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Ter comportamento ético condizente, de acordo com o Código de Ética do Sebrae;</w:t>
            </w:r>
          </w:p>
          <w:p w14:paraId="69F56830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Cumprir a metodologia e os prazos estabelecidos;</w:t>
            </w:r>
          </w:p>
          <w:p w14:paraId="06AAF3A6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Realizar as entregas definidas na metodologia;</w:t>
            </w:r>
          </w:p>
          <w:p w14:paraId="6751E498" w14:textId="7EA7E41C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Manter confidencialidade das informações</w:t>
            </w:r>
            <w:r w:rsidR="007100E7">
              <w:rPr>
                <w:lang w:val="pt-BR"/>
              </w:rPr>
              <w:t>, respeitando os segredos industriais e propriedade</w:t>
            </w:r>
            <w:r w:rsidR="00A61156">
              <w:rPr>
                <w:lang w:val="pt-BR"/>
              </w:rPr>
              <w:t>s</w:t>
            </w:r>
            <w:r w:rsidR="007100E7">
              <w:rPr>
                <w:lang w:val="pt-BR"/>
              </w:rPr>
              <w:t xml:space="preserve"> intelectuais que tiver contato decorrente</w:t>
            </w:r>
            <w:r w:rsidR="00A61156">
              <w:rPr>
                <w:lang w:val="pt-BR"/>
              </w:rPr>
              <w:t xml:space="preserve"> do programa</w:t>
            </w:r>
            <w:r w:rsidRPr="00C8556F">
              <w:rPr>
                <w:lang w:val="pt-BR"/>
              </w:rPr>
              <w:t>;</w:t>
            </w:r>
          </w:p>
          <w:p w14:paraId="4BBB8B63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Fazer o alinhamento de expectativas com o cliente conforme a metodologia, de forma clara e objetiva;</w:t>
            </w:r>
          </w:p>
          <w:p w14:paraId="74DF2B94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Informar ao cliente e comunicar ao Sebrae, caso a demanda não possa ser atendida;</w:t>
            </w:r>
          </w:p>
          <w:p w14:paraId="3097CC12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Respeitar as pessoas em sua forma integral;</w:t>
            </w:r>
          </w:p>
          <w:p w14:paraId="4A7C9964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Respeitar o cliente, que é quem mais conhece de seu negócio.</w:t>
            </w:r>
          </w:p>
          <w:p w14:paraId="29157CC7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</w:p>
          <w:p w14:paraId="3860A3E7" w14:textId="6ECF302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1367E7">
              <w:rPr>
                <w:b/>
                <w:bCs/>
                <w:lang w:val="pt-BR"/>
              </w:rPr>
              <w:t xml:space="preserve">Cabe ao </w:t>
            </w:r>
            <w:r w:rsidR="001367E7">
              <w:rPr>
                <w:b/>
                <w:bCs/>
                <w:lang w:val="pt-BR"/>
              </w:rPr>
              <w:t>cliente</w:t>
            </w:r>
            <w:r w:rsidRPr="00C8556F">
              <w:rPr>
                <w:lang w:val="pt-BR"/>
              </w:rPr>
              <w:t>:</w:t>
            </w:r>
          </w:p>
          <w:p w14:paraId="6E7CA4F0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Estar comprometido e motivado para perceber, identificar e efetivar a mudança;</w:t>
            </w:r>
          </w:p>
          <w:p w14:paraId="3ED08B17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Decidir pela melhor alternativa, entre as apresentadas pelo consultor;</w:t>
            </w:r>
          </w:p>
          <w:p w14:paraId="6174CD97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Fornecer as informações necessárias para a execução dos trabalhos;</w:t>
            </w:r>
          </w:p>
          <w:p w14:paraId="59000AB2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Disponibilizar tempo e equipe para as reuniões com o consultor;</w:t>
            </w:r>
          </w:p>
          <w:p w14:paraId="71A73DA1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lastRenderedPageBreak/>
              <w:t>- Informar ao consultor, em caso de imprevistos, o cancelamento da consultoria;</w:t>
            </w:r>
          </w:p>
          <w:p w14:paraId="37F44A11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Realizar as atividades solicitadas (por exemplo, levantamento de dados e informações), deixadas pelo consultor;</w:t>
            </w:r>
          </w:p>
          <w:p w14:paraId="31CA3C54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Implementar as soluções indicadas.</w:t>
            </w:r>
          </w:p>
          <w:p w14:paraId="3679274D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</w:p>
          <w:p w14:paraId="60E58512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4A4605">
              <w:rPr>
                <w:b/>
                <w:bCs/>
                <w:lang w:val="pt-BR"/>
              </w:rPr>
              <w:t>Cabe ao Sebrae</w:t>
            </w:r>
            <w:r w:rsidRPr="00C8556F">
              <w:rPr>
                <w:lang w:val="pt-BR"/>
              </w:rPr>
              <w:t>:</w:t>
            </w:r>
          </w:p>
          <w:p w14:paraId="602EE40C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Comercializar as soluções;</w:t>
            </w:r>
          </w:p>
          <w:p w14:paraId="01EF7867" w14:textId="1EE6F8FE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 xml:space="preserve">- Oferecer soluções pertinentes e alinhadas ao mercado, oportunizando a obtenção de resultados sustentáveis e duradouros para </w:t>
            </w:r>
            <w:r w:rsidR="005B40A6">
              <w:rPr>
                <w:lang w:val="pt-BR"/>
              </w:rPr>
              <w:t>as startups/novos modelos de negócios inovadores</w:t>
            </w:r>
            <w:r w:rsidRPr="00C8556F">
              <w:rPr>
                <w:lang w:val="pt-BR"/>
              </w:rPr>
              <w:t>;</w:t>
            </w:r>
          </w:p>
          <w:p w14:paraId="5AEACB4D" w14:textId="3598251F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Preparar profissionais para atender, orientando metodologicamente os consultores</w:t>
            </w:r>
            <w:r w:rsidR="005B40A6">
              <w:rPr>
                <w:lang w:val="pt-BR"/>
              </w:rPr>
              <w:t>/empresa executora</w:t>
            </w:r>
            <w:r w:rsidRPr="00C8556F">
              <w:rPr>
                <w:lang w:val="pt-BR"/>
              </w:rPr>
              <w:t>;</w:t>
            </w:r>
          </w:p>
          <w:p w14:paraId="7C86388A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Deter a gestão do histórico do relacionamento com o Sebrae;</w:t>
            </w:r>
          </w:p>
          <w:p w14:paraId="443408BC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Encaminhar o consultor que melhor se adeque para a demanda do cliente, considerando critérios de contratação;</w:t>
            </w:r>
          </w:p>
          <w:p w14:paraId="1B3FDEDA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Monitorar periodicamente o trabalho realizado;</w:t>
            </w:r>
          </w:p>
          <w:p w14:paraId="7C5520C4" w14:textId="77777777" w:rsidR="00C8556F" w:rsidRPr="00C8556F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Oferecer suporte ao cliente no acompanhamento e intervenção, se necessário;</w:t>
            </w:r>
          </w:p>
          <w:p w14:paraId="515F900D" w14:textId="68D6FBA8" w:rsidR="009D7479" w:rsidRPr="00EA2CEE" w:rsidRDefault="00C8556F" w:rsidP="00C8556F">
            <w:pPr>
              <w:spacing w:before="240"/>
              <w:jc w:val="both"/>
              <w:rPr>
                <w:lang w:val="pt-BR"/>
              </w:rPr>
            </w:pPr>
            <w:r w:rsidRPr="00C8556F">
              <w:rPr>
                <w:lang w:val="pt-BR"/>
              </w:rPr>
              <w:t>- Avaliar os resultados.</w:t>
            </w:r>
          </w:p>
        </w:tc>
      </w:tr>
      <w:tr w:rsidR="009D7479" w:rsidRPr="00EA2CEE" w14:paraId="3AED39A8" w14:textId="77777777" w:rsidTr="004A6191">
        <w:trPr>
          <w:trHeight w:val="288"/>
        </w:trPr>
        <w:tc>
          <w:tcPr>
            <w:tcW w:w="10800" w:type="dxa"/>
          </w:tcPr>
          <w:p w14:paraId="02C0D663" w14:textId="77777777" w:rsidR="009D7479" w:rsidRPr="00EA2CEE" w:rsidRDefault="009D7479" w:rsidP="004A6191">
            <w:pPr>
              <w:rPr>
                <w:lang w:val="pt-BR"/>
              </w:rPr>
            </w:pPr>
          </w:p>
        </w:tc>
      </w:tr>
      <w:tr w:rsidR="009D7479" w:rsidRPr="00EA2CEE" w14:paraId="07930CB9" w14:textId="77777777" w:rsidTr="004A6191">
        <w:trPr>
          <w:trHeight w:val="2151"/>
        </w:trPr>
        <w:tc>
          <w:tcPr>
            <w:tcW w:w="10800" w:type="dxa"/>
          </w:tcPr>
          <w:p w14:paraId="39C9A386" w14:textId="77777777" w:rsidR="009D7479" w:rsidRPr="00EA2CEE" w:rsidRDefault="009D7479" w:rsidP="004A6191">
            <w:pPr>
              <w:rPr>
                <w:color w:val="000000" w:themeColor="text1"/>
                <w:lang w:val="pt-BR"/>
              </w:rPr>
            </w:pPr>
          </w:p>
        </w:tc>
      </w:tr>
      <w:tr w:rsidR="009D7479" w:rsidRPr="00EA2CEE" w14:paraId="6D40497D" w14:textId="77777777" w:rsidTr="004A6191">
        <w:trPr>
          <w:trHeight w:val="288"/>
        </w:trPr>
        <w:tc>
          <w:tcPr>
            <w:tcW w:w="10800" w:type="dxa"/>
          </w:tcPr>
          <w:p w14:paraId="2F5BBBCC" w14:textId="77777777" w:rsidR="009D7479" w:rsidRPr="00EA2CEE" w:rsidRDefault="009D7479" w:rsidP="004A6191">
            <w:pPr>
              <w:rPr>
                <w:lang w:val="pt-BR"/>
              </w:rPr>
            </w:pPr>
          </w:p>
        </w:tc>
      </w:tr>
      <w:tr w:rsidR="009D7479" w:rsidRPr="00EA2CEE" w14:paraId="5CB7FC37" w14:textId="77777777" w:rsidTr="004A6191">
        <w:trPr>
          <w:trHeight w:val="1656"/>
        </w:trPr>
        <w:tc>
          <w:tcPr>
            <w:tcW w:w="10800" w:type="dxa"/>
          </w:tcPr>
          <w:p w14:paraId="56502C15" w14:textId="77777777" w:rsidR="009D7479" w:rsidRPr="00EA2CEE" w:rsidRDefault="009D7479" w:rsidP="004A6191">
            <w:pPr>
              <w:pStyle w:val="Cabealhodatabela"/>
              <w:rPr>
                <w:lang w:val="pt-BR"/>
              </w:rPr>
            </w:pPr>
          </w:p>
        </w:tc>
      </w:tr>
    </w:tbl>
    <w:p w14:paraId="38E0B02B" w14:textId="35E77180" w:rsidR="00FC67B5" w:rsidRDefault="00FC67B5" w:rsidP="008920BB">
      <w:pPr>
        <w:rPr>
          <w:lang w:val="pt-BR"/>
        </w:rPr>
      </w:pPr>
    </w:p>
    <w:p w14:paraId="0AFA041C" w14:textId="77777777" w:rsidR="00FC67B5" w:rsidRDefault="00FC67B5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FC67B5" w:rsidRPr="00EA2CEE" w14:paraId="21966655" w14:textId="77777777" w:rsidTr="004A6191">
        <w:trPr>
          <w:trHeight w:val="432"/>
        </w:trPr>
        <w:tc>
          <w:tcPr>
            <w:tcW w:w="10800" w:type="dxa"/>
          </w:tcPr>
          <w:p w14:paraId="347C5A06" w14:textId="77777777" w:rsidR="00FC67B5" w:rsidRPr="00EA2CEE" w:rsidRDefault="00FC67B5" w:rsidP="004A6191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4BA8E4A2" wp14:editId="2957E7E1">
                  <wp:extent cx="2286000" cy="222740"/>
                  <wp:effectExtent l="0" t="0" r="0" b="6350"/>
                  <wp:docPr id="30" name="Gráfico 30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7B5" w:rsidRPr="00EA2CEE" w14:paraId="3ACF7E11" w14:textId="77777777" w:rsidTr="004A6191">
        <w:trPr>
          <w:trHeight w:val="1440"/>
        </w:trPr>
        <w:tc>
          <w:tcPr>
            <w:tcW w:w="10800" w:type="dxa"/>
          </w:tcPr>
          <w:p w14:paraId="21E08FAA" w14:textId="2656C042" w:rsidR="00FC67B5" w:rsidRDefault="00F07DD1" w:rsidP="004A6191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orientações gerais</w:t>
            </w:r>
          </w:p>
          <w:p w14:paraId="3EF43CDB" w14:textId="77777777" w:rsidR="00FC67B5" w:rsidRPr="0039536A" w:rsidRDefault="00FC67B5" w:rsidP="004A6191">
            <w:pPr>
              <w:rPr>
                <w:lang w:val="pt-BR"/>
              </w:rPr>
            </w:pPr>
          </w:p>
        </w:tc>
      </w:tr>
      <w:tr w:rsidR="00FC67B5" w:rsidRPr="00EA2CEE" w14:paraId="4C04CF94" w14:textId="77777777" w:rsidTr="004A6191">
        <w:trPr>
          <w:trHeight w:val="1764"/>
        </w:trPr>
        <w:tc>
          <w:tcPr>
            <w:tcW w:w="10800" w:type="dxa"/>
          </w:tcPr>
          <w:p w14:paraId="2CBF5693" w14:textId="77777777" w:rsidR="00E64B41" w:rsidRPr="00E64B41" w:rsidRDefault="00E64B41" w:rsidP="00E64B41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E64B41">
              <w:rPr>
                <w:b/>
                <w:bCs/>
                <w:lang w:val="pt-BR"/>
              </w:rPr>
              <w:t>Antes de iniciar</w:t>
            </w:r>
          </w:p>
          <w:p w14:paraId="43690B29" w14:textId="0ACF6350" w:rsid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Ao receber </w:t>
            </w:r>
            <w:r w:rsidR="00DB717B">
              <w:rPr>
                <w:lang w:val="pt-BR"/>
              </w:rPr>
              <w:t>a demanda</w:t>
            </w:r>
            <w:r w:rsidRPr="00E64B41">
              <w:rPr>
                <w:lang w:val="pt-BR"/>
              </w:rPr>
              <w:t xml:space="preserve"> </w:t>
            </w:r>
            <w:r w:rsidR="00DB717B">
              <w:rPr>
                <w:lang w:val="pt-BR"/>
              </w:rPr>
              <w:t xml:space="preserve">se faz necessário </w:t>
            </w:r>
            <w:r w:rsidR="00092DD1">
              <w:rPr>
                <w:lang w:val="pt-BR"/>
              </w:rPr>
              <w:t xml:space="preserve">alinhamento com </w:t>
            </w:r>
            <w:r w:rsidR="009258AA">
              <w:rPr>
                <w:lang w:val="pt-BR"/>
              </w:rPr>
              <w:t xml:space="preserve">a unidade </w:t>
            </w:r>
            <w:r w:rsidR="00092DD1">
              <w:rPr>
                <w:lang w:val="pt-BR"/>
              </w:rPr>
              <w:t>demandante no Sebrae/CE</w:t>
            </w:r>
            <w:r w:rsidR="009938E2">
              <w:rPr>
                <w:lang w:val="pt-BR"/>
              </w:rPr>
              <w:t>.</w:t>
            </w:r>
          </w:p>
          <w:p w14:paraId="31170D11" w14:textId="370947D5" w:rsidR="002A37F8" w:rsidRDefault="002A37F8" w:rsidP="00E64B41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- Para a execução do programa completo, da fase de pré-aceleração ou da fase de aceleração </w:t>
            </w:r>
            <w:r w:rsidR="00CD339C">
              <w:rPr>
                <w:lang w:val="pt-BR"/>
              </w:rPr>
              <w:t>são necessários:</w:t>
            </w:r>
          </w:p>
          <w:p w14:paraId="7A158CC5" w14:textId="66A00ADB" w:rsidR="00CD339C" w:rsidRDefault="00CD339C" w:rsidP="00CD339C">
            <w:pPr>
              <w:pStyle w:val="PargrafodaLista"/>
              <w:numPr>
                <w:ilvl w:val="0"/>
                <w:numId w:val="10"/>
              </w:num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Abertura </w:t>
            </w:r>
            <w:r w:rsidR="00E8025B">
              <w:rPr>
                <w:lang w:val="pt-BR"/>
              </w:rPr>
              <w:t>e gestão do</w:t>
            </w:r>
            <w:r>
              <w:rPr>
                <w:lang w:val="pt-BR"/>
              </w:rPr>
              <w:t xml:space="preserve"> edital de seleção de candidatos;</w:t>
            </w:r>
          </w:p>
          <w:p w14:paraId="16F8AEB2" w14:textId="0247A69D" w:rsidR="00CD339C" w:rsidRDefault="00E8025B" w:rsidP="00CD339C">
            <w:pPr>
              <w:pStyle w:val="PargrafodaLista"/>
              <w:numPr>
                <w:ilvl w:val="0"/>
                <w:numId w:val="10"/>
              </w:num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Kickoff do programa;</w:t>
            </w:r>
          </w:p>
          <w:p w14:paraId="11CF8F1C" w14:textId="18929BB6" w:rsidR="00E8025B" w:rsidRPr="00CD339C" w:rsidRDefault="00E8025B" w:rsidP="00CD339C">
            <w:pPr>
              <w:pStyle w:val="PargrafodaLista"/>
              <w:numPr>
                <w:ilvl w:val="0"/>
                <w:numId w:val="10"/>
              </w:num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Diagnóstico de todos </w:t>
            </w:r>
            <w:r w:rsidR="00A43E06">
              <w:rPr>
                <w:lang w:val="pt-BR"/>
              </w:rPr>
              <w:t>os selecionados</w:t>
            </w:r>
          </w:p>
          <w:p w14:paraId="2FDE01DB" w14:textId="7CD91A9B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</w:t>
            </w:r>
            <w:r w:rsidR="00A43E06">
              <w:rPr>
                <w:lang w:val="pt-BR"/>
              </w:rPr>
              <w:t xml:space="preserve">Para a execução de webinar (s) específico (s) </w:t>
            </w:r>
            <w:r w:rsidR="006C7432">
              <w:rPr>
                <w:lang w:val="pt-BR"/>
              </w:rPr>
              <w:t>é</w:t>
            </w:r>
            <w:r w:rsidR="009271A0">
              <w:rPr>
                <w:lang w:val="pt-BR"/>
              </w:rPr>
              <w:t xml:space="preserve"> necessário diagnóstico </w:t>
            </w:r>
            <w:r w:rsidR="006C7432">
              <w:rPr>
                <w:lang w:val="pt-BR"/>
              </w:rPr>
              <w:t>prévio</w:t>
            </w:r>
            <w:r w:rsidR="009938E2">
              <w:rPr>
                <w:lang w:val="pt-BR"/>
              </w:rPr>
              <w:t>.</w:t>
            </w:r>
          </w:p>
          <w:p w14:paraId="72F9FFDA" w14:textId="2CE84DDC" w:rsid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Confirme o endereço do local da reunião, para garantir que você está com as informações corretas quanto à localização</w:t>
            </w:r>
            <w:r w:rsidR="0096513B">
              <w:rPr>
                <w:lang w:val="pt-BR"/>
              </w:rPr>
              <w:t xml:space="preserve"> no caso de atividade presencial</w:t>
            </w:r>
            <w:r w:rsidR="009938E2">
              <w:rPr>
                <w:lang w:val="pt-BR"/>
              </w:rPr>
              <w:t>.</w:t>
            </w:r>
          </w:p>
          <w:p w14:paraId="24732347" w14:textId="3DB9F25B" w:rsidR="0096513B" w:rsidRDefault="0096513B" w:rsidP="0096513B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</w:t>
            </w:r>
            <w:r>
              <w:rPr>
                <w:lang w:val="pt-BR"/>
              </w:rPr>
              <w:t xml:space="preserve">Para as ações remotas </w:t>
            </w:r>
            <w:r w:rsidR="00472F46">
              <w:rPr>
                <w:lang w:val="pt-BR"/>
              </w:rPr>
              <w:t xml:space="preserve">de webinar </w:t>
            </w:r>
            <w:r>
              <w:rPr>
                <w:lang w:val="pt-BR"/>
              </w:rPr>
              <w:t xml:space="preserve">recomenda-se o uso de </w:t>
            </w:r>
            <w:r w:rsidR="00D90C2A">
              <w:rPr>
                <w:lang w:val="pt-BR"/>
              </w:rPr>
              <w:t xml:space="preserve">ferramenta de transmissão tipo Zoom ou similar com recurso de gravação para posterior disponibilização do </w:t>
            </w:r>
            <w:r w:rsidR="00472F46">
              <w:rPr>
                <w:lang w:val="pt-BR"/>
              </w:rPr>
              <w:t>link da ação</w:t>
            </w:r>
            <w:r w:rsidR="009938E2">
              <w:rPr>
                <w:lang w:val="pt-BR"/>
              </w:rPr>
              <w:t>.</w:t>
            </w:r>
          </w:p>
          <w:p w14:paraId="57AE3A34" w14:textId="18B14DE7" w:rsidR="00472F46" w:rsidRDefault="00472F46" w:rsidP="0096513B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- Para as ações de consultoria </w:t>
            </w:r>
            <w:r w:rsidR="005815EA">
              <w:rPr>
                <w:lang w:val="pt-BR"/>
              </w:rPr>
              <w:t xml:space="preserve">recomenda-se uso de ferramenta de </w:t>
            </w:r>
            <w:r w:rsidR="006C7E0F">
              <w:rPr>
                <w:lang w:val="pt-BR"/>
              </w:rPr>
              <w:t>agendamento e chamada de vídeo para execução da consultoria</w:t>
            </w:r>
            <w:r w:rsidR="009938E2">
              <w:rPr>
                <w:lang w:val="pt-BR"/>
              </w:rPr>
              <w:t>.</w:t>
            </w:r>
          </w:p>
          <w:p w14:paraId="200EF940" w14:textId="35A44121" w:rsidR="006C7E0F" w:rsidRPr="00E64B41" w:rsidRDefault="006C7E0F" w:rsidP="0096513B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- Para a execução do programa como um todo ou suas fases </w:t>
            </w:r>
            <w:r w:rsidR="00A606A4">
              <w:rPr>
                <w:lang w:val="pt-BR"/>
              </w:rPr>
              <w:t>é obrigatório ferramenta de gestão que consolide todos os dados dos participantes inscritos, as gravaç</w:t>
            </w:r>
            <w:r w:rsidR="00F56CA3">
              <w:rPr>
                <w:lang w:val="pt-BR"/>
              </w:rPr>
              <w:t>ões, apresentações, diagnóstico e demais materiais relacionados ao progra</w:t>
            </w:r>
            <w:r w:rsidR="000D53A3">
              <w:rPr>
                <w:lang w:val="pt-BR"/>
              </w:rPr>
              <w:t>ma para acesso irrestrito pelos clientes</w:t>
            </w:r>
            <w:r w:rsidR="009938E2">
              <w:rPr>
                <w:lang w:val="pt-BR"/>
              </w:rPr>
              <w:t>.</w:t>
            </w:r>
          </w:p>
          <w:p w14:paraId="7BD95177" w14:textId="760F9ACE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Identifique na ficha técnica da solução se o primeiro encontro demanda alguma informação específica e, caso sim, solicite ao </w:t>
            </w:r>
            <w:r w:rsidR="00C225BE">
              <w:rPr>
                <w:lang w:val="pt-BR"/>
              </w:rPr>
              <w:t>cliente</w:t>
            </w:r>
            <w:r w:rsidRPr="00E64B41">
              <w:rPr>
                <w:lang w:val="pt-BR"/>
              </w:rPr>
              <w:t>, as providências para tal</w:t>
            </w:r>
            <w:r w:rsidR="009938E2">
              <w:rPr>
                <w:lang w:val="pt-BR"/>
              </w:rPr>
              <w:t>.</w:t>
            </w:r>
          </w:p>
          <w:p w14:paraId="5B174B6C" w14:textId="557A4E00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Faça contato com o </w:t>
            </w:r>
            <w:r w:rsidR="00C225BE">
              <w:rPr>
                <w:lang w:val="pt-BR"/>
              </w:rPr>
              <w:t>cliente</w:t>
            </w:r>
            <w:r w:rsidRPr="00E64B41">
              <w:rPr>
                <w:lang w:val="pt-BR"/>
              </w:rPr>
              <w:t xml:space="preserve"> </w:t>
            </w:r>
            <w:r w:rsidR="00C225BE">
              <w:rPr>
                <w:lang w:val="pt-BR"/>
              </w:rPr>
              <w:t>com antecedência</w:t>
            </w:r>
            <w:r w:rsidRPr="00E64B41">
              <w:rPr>
                <w:lang w:val="pt-BR"/>
              </w:rPr>
              <w:t xml:space="preserve"> para ratificar a agenda, minimizando o risco de esquecimento por parte </w:t>
            </w:r>
            <w:r w:rsidR="00D45F59" w:rsidRPr="00E64B41">
              <w:rPr>
                <w:lang w:val="pt-BR"/>
              </w:rPr>
              <w:t>dele</w:t>
            </w:r>
            <w:r w:rsidRPr="00E64B41">
              <w:rPr>
                <w:lang w:val="pt-BR"/>
              </w:rPr>
              <w:t>, especialmente no primeiro encontro.</w:t>
            </w:r>
          </w:p>
          <w:p w14:paraId="27B55E8E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</w:p>
          <w:p w14:paraId="73F92BC6" w14:textId="77777777" w:rsidR="00E64B41" w:rsidRPr="00332D5C" w:rsidRDefault="00E64B41" w:rsidP="00E64B41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332D5C">
              <w:rPr>
                <w:b/>
                <w:bCs/>
                <w:lang w:val="pt-BR"/>
              </w:rPr>
              <w:t>Durante a aplicação da solução</w:t>
            </w:r>
          </w:p>
          <w:p w14:paraId="391141FE" w14:textId="172FF840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A metodologia atende ao público do Sebrae</w:t>
            </w:r>
            <w:r w:rsidR="00D45F59">
              <w:rPr>
                <w:lang w:val="pt-BR"/>
              </w:rPr>
              <w:t>/CE</w:t>
            </w:r>
            <w:r w:rsidRPr="00E64B41">
              <w:rPr>
                <w:lang w:val="pt-BR"/>
              </w:rPr>
              <w:t>. Adeque a linguagem conforme a maturidade do cliente que estiver atendendo;</w:t>
            </w:r>
          </w:p>
          <w:p w14:paraId="661D78E0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Realize o alinhamento de expectativas, dos papéis e da entrega final no primeiro encontro; é essencial para o bom andamento e sucesso das soluções.</w:t>
            </w:r>
          </w:p>
          <w:p w14:paraId="13B30DC8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Utilize a ficha técnica da solução para alinhar cada um dos encontros, para que o cliente esteja ciente do que vai acontecer e de seu papel e responsabilidade com as atividades que deverá executar. Da mesma forma, siga o passo a passo descrito no modelo de atuação para que a entrega aconteça de forma adequada.</w:t>
            </w:r>
          </w:p>
          <w:p w14:paraId="5724746B" w14:textId="18C4E6A1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Destaque que o Sebrae</w:t>
            </w:r>
            <w:r w:rsidR="00A5703E">
              <w:rPr>
                <w:lang w:val="pt-BR"/>
              </w:rPr>
              <w:t>/CE</w:t>
            </w:r>
            <w:r w:rsidRPr="00E64B41">
              <w:rPr>
                <w:lang w:val="pt-BR"/>
              </w:rPr>
              <w:t xml:space="preserve"> desenvolve a solução “com o cliente” e não “para o cliente”. O cliente precisa se apropriar do conhecimento, das ferramentas, modelos, minutas e outras informações, além de executar as orientações, para que os trabalhos sejam executados no prazo definido.</w:t>
            </w:r>
          </w:p>
          <w:p w14:paraId="2C9300A4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Informe que é importante o cumprimento das agendas acordadas previamente, otimizando tempo e resultados para todas as partes.</w:t>
            </w:r>
          </w:p>
          <w:p w14:paraId="1E8C7044" w14:textId="497682E8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lastRenderedPageBreak/>
              <w:t xml:space="preserve">- No caso </w:t>
            </w:r>
            <w:r w:rsidR="00522083" w:rsidRPr="00E64B41">
              <w:rPr>
                <w:lang w:val="pt-BR"/>
              </w:rPr>
              <w:t>de a</w:t>
            </w:r>
            <w:r w:rsidRPr="00E64B41">
              <w:rPr>
                <w:lang w:val="pt-BR"/>
              </w:rPr>
              <w:t xml:space="preserve"> equipe de trabalho envolvida com a solução já possuir planilhas, sistemas, controles que estão sendo utilizados e atendendo às necessidades, analise se é, ou não, necessário substituí-las. Siga a metodologia com adequações às ferramentas existentes quando for o caso.</w:t>
            </w:r>
          </w:p>
          <w:p w14:paraId="0CBBAEA2" w14:textId="66AAB15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Durante a execução da solução o Sebrae irá executar o monitoramento da aplicação. A proposta consiste na checagem em tempo real das ações que estão sendo executadas no </w:t>
            </w:r>
            <w:r w:rsidR="00E45CE7">
              <w:rPr>
                <w:lang w:val="pt-BR"/>
              </w:rPr>
              <w:t>cliente</w:t>
            </w:r>
            <w:r w:rsidRPr="00E64B41">
              <w:rPr>
                <w:lang w:val="pt-BR"/>
              </w:rPr>
              <w:t xml:space="preserve">, através de </w:t>
            </w:r>
            <w:r w:rsidR="00E45CE7">
              <w:rPr>
                <w:lang w:val="pt-BR"/>
              </w:rPr>
              <w:t xml:space="preserve">participação nas ações, </w:t>
            </w:r>
            <w:r w:rsidRPr="00E64B41">
              <w:rPr>
                <w:lang w:val="pt-BR"/>
              </w:rPr>
              <w:t xml:space="preserve">ligações telefônicas, visitas in loco, ou reuniões, permitindo a aferição da qualidade e satisfação dos serviços diretamente com os </w:t>
            </w:r>
            <w:r w:rsidR="00766F56">
              <w:rPr>
                <w:lang w:val="pt-BR"/>
              </w:rPr>
              <w:t>clientes</w:t>
            </w:r>
            <w:r w:rsidRPr="00E64B41">
              <w:rPr>
                <w:lang w:val="pt-BR"/>
              </w:rPr>
              <w:t xml:space="preserve">.  </w:t>
            </w:r>
          </w:p>
          <w:p w14:paraId="17272CBC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</w:p>
          <w:p w14:paraId="54EBDE65" w14:textId="77777777" w:rsidR="00E64B41" w:rsidRPr="00766F56" w:rsidRDefault="00E64B41" w:rsidP="00E64B41">
            <w:pPr>
              <w:spacing w:before="240"/>
              <w:jc w:val="both"/>
              <w:rPr>
                <w:b/>
                <w:bCs/>
                <w:lang w:val="pt-BR"/>
              </w:rPr>
            </w:pPr>
            <w:r w:rsidRPr="00766F56">
              <w:rPr>
                <w:b/>
                <w:bCs/>
                <w:lang w:val="pt-BR"/>
              </w:rPr>
              <w:t>Após finalizar a solução</w:t>
            </w:r>
          </w:p>
          <w:p w14:paraId="77BFA812" w14:textId="2A400849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Certifique-se quanto a dúvidas que possam ter surgido no período transcorrido e que ainda não estão devidamente esclarecidas</w:t>
            </w:r>
            <w:r w:rsidR="00A35B3B">
              <w:rPr>
                <w:lang w:val="pt-BR"/>
              </w:rPr>
              <w:t>.</w:t>
            </w:r>
          </w:p>
          <w:p w14:paraId="0E9FC383" w14:textId="4F550CEF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No último encontro, identifique outras necessidades e informe sobre a situação ao </w:t>
            </w:r>
            <w:r w:rsidR="00A35B3B">
              <w:rPr>
                <w:lang w:val="pt-BR"/>
              </w:rPr>
              <w:t xml:space="preserve">gestor no </w:t>
            </w:r>
            <w:r w:rsidRPr="00E64B41">
              <w:rPr>
                <w:lang w:val="pt-BR"/>
              </w:rPr>
              <w:t>Sebrae</w:t>
            </w:r>
            <w:r w:rsidR="00A35B3B">
              <w:rPr>
                <w:lang w:val="pt-BR"/>
              </w:rPr>
              <w:t xml:space="preserve">/CE </w:t>
            </w:r>
            <w:r w:rsidRPr="00E64B41">
              <w:rPr>
                <w:lang w:val="pt-BR"/>
              </w:rPr>
              <w:t>sobre possibilidades ou necessidades</w:t>
            </w:r>
            <w:r w:rsidR="0015013E">
              <w:rPr>
                <w:lang w:val="pt-BR"/>
              </w:rPr>
              <w:t>.</w:t>
            </w:r>
          </w:p>
          <w:p w14:paraId="221C2D91" w14:textId="77777777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A avaliação da solução quando concluída deve fazer parte da matriz lógica sob dois pontos importantes:</w:t>
            </w:r>
          </w:p>
          <w:p w14:paraId="2E0CD743" w14:textId="1D167FA8" w:rsidR="00E64B41" w:rsidRPr="00E64B41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 xml:space="preserve">- Na atuação como consultor(a): verificar as entregas previstas e devidamente descritas no detalhamento de cada atividade/tarefa a ser realizada </w:t>
            </w:r>
            <w:r w:rsidR="005163AE">
              <w:rPr>
                <w:lang w:val="pt-BR"/>
              </w:rPr>
              <w:t>com o</w:t>
            </w:r>
            <w:r w:rsidRPr="00E64B41">
              <w:rPr>
                <w:lang w:val="pt-BR"/>
              </w:rPr>
              <w:t xml:space="preserve"> </w:t>
            </w:r>
            <w:r w:rsidR="005163AE">
              <w:rPr>
                <w:lang w:val="pt-BR"/>
              </w:rPr>
              <w:t>cliente</w:t>
            </w:r>
            <w:r w:rsidRPr="00E64B41">
              <w:rPr>
                <w:lang w:val="pt-BR"/>
              </w:rPr>
              <w:t>, o alcance dos resultados mínimos esperados e o atendimento ao modelo de atuação descrito</w:t>
            </w:r>
            <w:r w:rsidR="0015013E">
              <w:rPr>
                <w:lang w:val="pt-BR"/>
              </w:rPr>
              <w:t>.</w:t>
            </w:r>
          </w:p>
          <w:p w14:paraId="544090EE" w14:textId="6A01D59F" w:rsidR="00FC67B5" w:rsidRPr="00EA2CEE" w:rsidRDefault="00E64B41" w:rsidP="00E64B41">
            <w:pPr>
              <w:spacing w:before="240"/>
              <w:jc w:val="both"/>
              <w:rPr>
                <w:lang w:val="pt-BR"/>
              </w:rPr>
            </w:pPr>
            <w:r w:rsidRPr="00E64B41">
              <w:rPr>
                <w:lang w:val="pt-BR"/>
              </w:rPr>
              <w:t>- Avaliação junto ao cliente: com o objetivo de verificar a percepção quanto aos resultados obtidos, grau de satisfação e recomendação da atuação do Sebrae</w:t>
            </w:r>
            <w:r w:rsidR="005163AE">
              <w:rPr>
                <w:lang w:val="pt-BR"/>
              </w:rPr>
              <w:t>/CE</w:t>
            </w:r>
            <w:r w:rsidRPr="00E64B41">
              <w:rPr>
                <w:lang w:val="pt-BR"/>
              </w:rPr>
              <w:t>.</w:t>
            </w:r>
          </w:p>
        </w:tc>
      </w:tr>
      <w:tr w:rsidR="00FC67B5" w:rsidRPr="00EA2CEE" w14:paraId="597B0738" w14:textId="77777777" w:rsidTr="004A6191">
        <w:trPr>
          <w:trHeight w:val="288"/>
        </w:trPr>
        <w:tc>
          <w:tcPr>
            <w:tcW w:w="10800" w:type="dxa"/>
          </w:tcPr>
          <w:p w14:paraId="6F9C47CA" w14:textId="77777777" w:rsidR="00FC67B5" w:rsidRPr="00EA2CEE" w:rsidRDefault="00FC67B5" w:rsidP="004A6191">
            <w:pPr>
              <w:rPr>
                <w:lang w:val="pt-BR"/>
              </w:rPr>
            </w:pPr>
          </w:p>
        </w:tc>
      </w:tr>
      <w:tr w:rsidR="00FC67B5" w:rsidRPr="00EA2CEE" w14:paraId="68415C0E" w14:textId="77777777" w:rsidTr="004A6191">
        <w:trPr>
          <w:trHeight w:val="2151"/>
        </w:trPr>
        <w:tc>
          <w:tcPr>
            <w:tcW w:w="10800" w:type="dxa"/>
          </w:tcPr>
          <w:p w14:paraId="5FD0CC7A" w14:textId="77777777" w:rsidR="00FC67B5" w:rsidRPr="00EA2CEE" w:rsidRDefault="00FC67B5" w:rsidP="004A6191">
            <w:pPr>
              <w:rPr>
                <w:color w:val="000000" w:themeColor="text1"/>
                <w:lang w:val="pt-BR"/>
              </w:rPr>
            </w:pPr>
          </w:p>
        </w:tc>
      </w:tr>
      <w:tr w:rsidR="00FC67B5" w:rsidRPr="00EA2CEE" w14:paraId="6948AA70" w14:textId="77777777" w:rsidTr="004A6191">
        <w:trPr>
          <w:trHeight w:val="288"/>
        </w:trPr>
        <w:tc>
          <w:tcPr>
            <w:tcW w:w="10800" w:type="dxa"/>
          </w:tcPr>
          <w:p w14:paraId="2E7568F7" w14:textId="77777777" w:rsidR="00FC67B5" w:rsidRPr="00EA2CEE" w:rsidRDefault="00FC67B5" w:rsidP="004A6191">
            <w:pPr>
              <w:rPr>
                <w:lang w:val="pt-BR"/>
              </w:rPr>
            </w:pPr>
          </w:p>
        </w:tc>
      </w:tr>
      <w:tr w:rsidR="00FC67B5" w:rsidRPr="00EA2CEE" w14:paraId="03EA3967" w14:textId="77777777" w:rsidTr="004A6191">
        <w:trPr>
          <w:trHeight w:val="1656"/>
        </w:trPr>
        <w:tc>
          <w:tcPr>
            <w:tcW w:w="10800" w:type="dxa"/>
          </w:tcPr>
          <w:p w14:paraId="23BF7B4F" w14:textId="77777777" w:rsidR="00FC67B5" w:rsidRPr="00EA2CEE" w:rsidRDefault="00FC67B5" w:rsidP="004A6191">
            <w:pPr>
              <w:pStyle w:val="Cabealhodatabela"/>
              <w:rPr>
                <w:lang w:val="pt-BR"/>
              </w:rPr>
            </w:pPr>
          </w:p>
        </w:tc>
      </w:tr>
    </w:tbl>
    <w:p w14:paraId="5FD628C8" w14:textId="46BBAE25" w:rsidR="003121FE" w:rsidRDefault="003121FE" w:rsidP="008920BB">
      <w:pPr>
        <w:rPr>
          <w:lang w:val="pt-BR"/>
        </w:rPr>
      </w:pPr>
    </w:p>
    <w:p w14:paraId="2914AE8A" w14:textId="77777777" w:rsidR="003121FE" w:rsidRDefault="003121FE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3121FE" w:rsidRPr="00EA2CEE" w14:paraId="364FA474" w14:textId="77777777" w:rsidTr="004A6191">
        <w:trPr>
          <w:trHeight w:val="432"/>
        </w:trPr>
        <w:tc>
          <w:tcPr>
            <w:tcW w:w="10800" w:type="dxa"/>
          </w:tcPr>
          <w:p w14:paraId="44C435C5" w14:textId="77777777" w:rsidR="003121FE" w:rsidRPr="00EA2CEE" w:rsidRDefault="003121FE" w:rsidP="004A6191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2FDD64A5" wp14:editId="5B6AE262">
                  <wp:extent cx="2286000" cy="222740"/>
                  <wp:effectExtent l="0" t="0" r="0" b="6350"/>
                  <wp:docPr id="31" name="Gráfico 31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1FE" w:rsidRPr="00EA2CEE" w14:paraId="62DD8894" w14:textId="77777777" w:rsidTr="004A6191">
        <w:trPr>
          <w:trHeight w:val="1440"/>
        </w:trPr>
        <w:tc>
          <w:tcPr>
            <w:tcW w:w="10800" w:type="dxa"/>
          </w:tcPr>
          <w:p w14:paraId="2864C079" w14:textId="215D45C3" w:rsidR="003121FE" w:rsidRDefault="00636C29" w:rsidP="004A6191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bibliografia e fontes de consulta</w:t>
            </w:r>
          </w:p>
          <w:p w14:paraId="3C389CA0" w14:textId="77777777" w:rsidR="003121FE" w:rsidRPr="0039536A" w:rsidRDefault="003121FE" w:rsidP="004A6191">
            <w:pPr>
              <w:rPr>
                <w:lang w:val="pt-BR"/>
              </w:rPr>
            </w:pPr>
          </w:p>
        </w:tc>
      </w:tr>
      <w:tr w:rsidR="003121FE" w:rsidRPr="00EA2CEE" w14:paraId="56EAE183" w14:textId="77777777" w:rsidTr="004A6191">
        <w:trPr>
          <w:trHeight w:val="1764"/>
        </w:trPr>
        <w:tc>
          <w:tcPr>
            <w:tcW w:w="10800" w:type="dxa"/>
          </w:tcPr>
          <w:p w14:paraId="0FF2916E" w14:textId="77777777" w:rsidR="003121FE" w:rsidRDefault="00105804" w:rsidP="00DC4C4F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RICO, </w:t>
            </w:r>
            <w:r w:rsidRPr="00105804">
              <w:rPr>
                <w:lang w:val="pt-BR"/>
              </w:rPr>
              <w:t>Ana Letícia</w:t>
            </w:r>
            <w:r>
              <w:rPr>
                <w:lang w:val="pt-BR"/>
              </w:rPr>
              <w:t xml:space="preserve">. </w:t>
            </w:r>
            <w:r w:rsidR="007E31B8" w:rsidRPr="00B861DB">
              <w:rPr>
                <w:b/>
                <w:bCs/>
                <w:lang w:val="pt-BR"/>
              </w:rPr>
              <w:t xml:space="preserve">Dicionário </w:t>
            </w:r>
            <w:proofErr w:type="spellStart"/>
            <w:r w:rsidR="007E31B8" w:rsidRPr="00B861DB">
              <w:rPr>
                <w:b/>
                <w:bCs/>
                <w:lang w:val="pt-BR"/>
              </w:rPr>
              <w:t>startupês</w:t>
            </w:r>
            <w:proofErr w:type="spellEnd"/>
            <w:r w:rsidR="007E31B8" w:rsidRPr="00B861DB">
              <w:rPr>
                <w:b/>
                <w:bCs/>
                <w:lang w:val="pt-BR"/>
              </w:rPr>
              <w:t xml:space="preserve"> [livro eletrônico]</w:t>
            </w:r>
            <w:r w:rsidR="007E31B8" w:rsidRPr="007E31B8">
              <w:rPr>
                <w:lang w:val="pt-BR"/>
              </w:rPr>
              <w:t>: os significados dos principais termos do ecossistema</w:t>
            </w:r>
            <w:r w:rsidR="007E31B8">
              <w:rPr>
                <w:lang w:val="pt-BR"/>
              </w:rPr>
              <w:t xml:space="preserve"> </w:t>
            </w:r>
            <w:r w:rsidR="007E31B8" w:rsidRPr="007E31B8">
              <w:rPr>
                <w:lang w:val="pt-BR"/>
              </w:rPr>
              <w:t>empreendedor: +500 palavras</w:t>
            </w:r>
            <w:r w:rsidR="00B861DB">
              <w:rPr>
                <w:lang w:val="pt-BR"/>
              </w:rPr>
              <w:t xml:space="preserve">. </w:t>
            </w:r>
            <w:r w:rsidR="00DC4C4F" w:rsidRPr="00DC4C4F">
              <w:rPr>
                <w:lang w:val="pt-BR"/>
              </w:rPr>
              <w:t>São José dos Campos: Edição do autor, 2020</w:t>
            </w:r>
            <w:r w:rsidR="00D77CAF" w:rsidRPr="00D77CAF">
              <w:rPr>
                <w:lang w:val="pt-BR"/>
              </w:rPr>
              <w:t>.</w:t>
            </w:r>
          </w:p>
          <w:p w14:paraId="1C70F9E5" w14:textId="77777777" w:rsidR="00F30443" w:rsidRDefault="004316D1" w:rsidP="00DC4C4F">
            <w:pPr>
              <w:spacing w:before="240"/>
              <w:jc w:val="both"/>
              <w:rPr>
                <w:lang w:val="pt-BR"/>
              </w:rPr>
            </w:pPr>
            <w:r w:rsidRPr="004316D1">
              <w:rPr>
                <w:lang w:val="pt-BR"/>
              </w:rPr>
              <w:t>RIES</w:t>
            </w:r>
            <w:r w:rsidRPr="004316D1">
              <w:rPr>
                <w:lang w:val="pt-BR"/>
              </w:rPr>
              <w:t>,</w:t>
            </w:r>
            <w:r>
              <w:rPr>
                <w:lang w:val="pt-BR"/>
              </w:rPr>
              <w:t xml:space="preserve"> </w:t>
            </w:r>
            <w:r w:rsidRPr="004316D1">
              <w:rPr>
                <w:lang w:val="pt-BR"/>
              </w:rPr>
              <w:t>Eric</w:t>
            </w:r>
            <w:r>
              <w:rPr>
                <w:lang w:val="pt-BR"/>
              </w:rPr>
              <w:t>.</w:t>
            </w:r>
            <w:r w:rsidR="00F30443">
              <w:rPr>
                <w:lang w:val="pt-BR"/>
              </w:rPr>
              <w:t xml:space="preserve"> </w:t>
            </w:r>
            <w:r w:rsidR="00811AFA" w:rsidRPr="00811AFA">
              <w:rPr>
                <w:b/>
                <w:bCs/>
                <w:lang w:val="pt-BR"/>
              </w:rPr>
              <w:t>A startup enxuta</w:t>
            </w:r>
            <w:r w:rsidR="00F30443" w:rsidRPr="007E31B8">
              <w:rPr>
                <w:lang w:val="pt-BR"/>
              </w:rPr>
              <w:t xml:space="preserve">: </w:t>
            </w:r>
            <w:r w:rsidR="00811AFA" w:rsidRPr="00811AFA">
              <w:rPr>
                <w:lang w:val="pt-BR"/>
              </w:rPr>
              <w:t>Como usar a inovação contínua para criar negócios radicalmente bem-sucedidos</w:t>
            </w:r>
            <w:r w:rsidR="00F30443">
              <w:rPr>
                <w:lang w:val="pt-BR"/>
              </w:rPr>
              <w:t xml:space="preserve">. </w:t>
            </w:r>
            <w:r w:rsidR="000D089D">
              <w:rPr>
                <w:lang w:val="pt-BR"/>
              </w:rPr>
              <w:t>Rio de Janeiro</w:t>
            </w:r>
            <w:r w:rsidR="00F30443" w:rsidRPr="00DC4C4F">
              <w:rPr>
                <w:lang w:val="pt-BR"/>
              </w:rPr>
              <w:t xml:space="preserve">: </w:t>
            </w:r>
            <w:r w:rsidR="003536ED" w:rsidRPr="003536ED">
              <w:rPr>
                <w:lang w:val="pt-BR"/>
              </w:rPr>
              <w:t>Editora Sextante</w:t>
            </w:r>
            <w:r w:rsidR="00F30443" w:rsidRPr="00DC4C4F">
              <w:rPr>
                <w:lang w:val="pt-BR"/>
              </w:rPr>
              <w:t>, 20</w:t>
            </w:r>
            <w:r w:rsidR="003536ED">
              <w:rPr>
                <w:lang w:val="pt-BR"/>
              </w:rPr>
              <w:t>19</w:t>
            </w:r>
            <w:r w:rsidR="00F30443" w:rsidRPr="00D77CAF">
              <w:rPr>
                <w:lang w:val="pt-BR"/>
              </w:rPr>
              <w:t>.</w:t>
            </w:r>
          </w:p>
          <w:p w14:paraId="2267D8A5" w14:textId="66804211" w:rsidR="00C101E4" w:rsidRDefault="0077353A" w:rsidP="00C101E4">
            <w:pPr>
              <w:spacing w:before="240"/>
              <w:jc w:val="both"/>
              <w:rPr>
                <w:lang w:val="pt-BR"/>
              </w:rPr>
            </w:pPr>
            <w:r w:rsidRPr="0077353A">
              <w:rPr>
                <w:lang w:val="pt-BR"/>
              </w:rPr>
              <w:t>CHRISTENSEN</w:t>
            </w:r>
            <w:r w:rsidR="00C101E4" w:rsidRPr="004316D1">
              <w:rPr>
                <w:lang w:val="pt-BR"/>
              </w:rPr>
              <w:t>,</w:t>
            </w:r>
            <w:r w:rsidR="00C101E4">
              <w:rPr>
                <w:lang w:val="pt-BR"/>
              </w:rPr>
              <w:t xml:space="preserve"> </w:t>
            </w:r>
            <w:r w:rsidRPr="0077353A">
              <w:rPr>
                <w:lang w:val="pt-BR"/>
              </w:rPr>
              <w:t>Clayton M.</w:t>
            </w:r>
            <w:r w:rsidR="00C101E4">
              <w:rPr>
                <w:lang w:val="pt-BR"/>
              </w:rPr>
              <w:t xml:space="preserve"> </w:t>
            </w:r>
            <w:r w:rsidR="006B470A" w:rsidRPr="006B470A">
              <w:rPr>
                <w:b/>
                <w:bCs/>
                <w:lang w:val="pt-BR"/>
              </w:rPr>
              <w:t>O Dilema da Inovação</w:t>
            </w:r>
            <w:r w:rsidR="00EB00E1" w:rsidRPr="00016EA9">
              <w:rPr>
                <w:lang w:val="pt-BR"/>
              </w:rPr>
              <w:t>:</w:t>
            </w:r>
            <w:r w:rsidR="00016EA9" w:rsidRPr="00016EA9">
              <w:rPr>
                <w:lang w:val="pt-BR"/>
              </w:rPr>
              <w:t xml:space="preserve"> quando as </w:t>
            </w:r>
            <w:r w:rsidR="00016EA9">
              <w:rPr>
                <w:lang w:val="pt-BR"/>
              </w:rPr>
              <w:t>novas tecnologias levam empresas ao fracasso</w:t>
            </w:r>
            <w:r w:rsidR="00C101E4">
              <w:rPr>
                <w:lang w:val="pt-BR"/>
              </w:rPr>
              <w:t xml:space="preserve">. </w:t>
            </w:r>
            <w:r w:rsidR="00016EA9">
              <w:rPr>
                <w:lang w:val="pt-BR"/>
              </w:rPr>
              <w:t>São Paulo</w:t>
            </w:r>
            <w:r w:rsidR="00C101E4" w:rsidRPr="00DC4C4F">
              <w:rPr>
                <w:lang w:val="pt-BR"/>
              </w:rPr>
              <w:t xml:space="preserve">: </w:t>
            </w:r>
            <w:r w:rsidR="00C101E4" w:rsidRPr="003536ED">
              <w:rPr>
                <w:lang w:val="pt-BR"/>
              </w:rPr>
              <w:t xml:space="preserve">Editora </w:t>
            </w:r>
            <w:proofErr w:type="spellStart"/>
            <w:r w:rsidR="004D2430">
              <w:rPr>
                <w:lang w:val="pt-BR"/>
              </w:rPr>
              <w:t>M.Books</w:t>
            </w:r>
            <w:proofErr w:type="spellEnd"/>
            <w:r w:rsidR="00C101E4" w:rsidRPr="00DC4C4F">
              <w:rPr>
                <w:lang w:val="pt-BR"/>
              </w:rPr>
              <w:t>, 20</w:t>
            </w:r>
            <w:r w:rsidR="00C101E4">
              <w:rPr>
                <w:lang w:val="pt-BR"/>
              </w:rPr>
              <w:t>1</w:t>
            </w:r>
            <w:r w:rsidR="004D2430">
              <w:rPr>
                <w:lang w:val="pt-BR"/>
              </w:rPr>
              <w:t>1</w:t>
            </w:r>
            <w:r w:rsidR="00C101E4" w:rsidRPr="00D77CAF">
              <w:rPr>
                <w:lang w:val="pt-BR"/>
              </w:rPr>
              <w:t>.</w:t>
            </w:r>
          </w:p>
          <w:p w14:paraId="61737465" w14:textId="5D317ED7" w:rsidR="004D2430" w:rsidRDefault="00F62ECF" w:rsidP="00C101E4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Sebrae no Ceará</w:t>
            </w:r>
            <w:r w:rsidR="000F6131" w:rsidRPr="000F6131">
              <w:rPr>
                <w:lang w:val="pt-BR"/>
              </w:rPr>
              <w:t xml:space="preserve">. </w:t>
            </w:r>
            <w:r w:rsidR="002C03BE" w:rsidRPr="002C03BE">
              <w:rPr>
                <w:lang w:val="pt-BR"/>
              </w:rPr>
              <w:t xml:space="preserve">Demo Day StartupCE 2021 - Programa de Pré-aceleração </w:t>
            </w:r>
            <w:proofErr w:type="spellStart"/>
            <w:r w:rsidR="002C03BE" w:rsidRPr="002C03BE">
              <w:rPr>
                <w:lang w:val="pt-BR"/>
              </w:rPr>
              <w:t>Sebrae-CE</w:t>
            </w:r>
            <w:proofErr w:type="spellEnd"/>
            <w:r w:rsidR="000F6131" w:rsidRPr="000F6131">
              <w:rPr>
                <w:lang w:val="pt-BR"/>
              </w:rPr>
              <w:t xml:space="preserve">. Youtube, </w:t>
            </w:r>
            <w:r w:rsidR="00135FA8">
              <w:rPr>
                <w:lang w:val="pt-BR"/>
              </w:rPr>
              <w:t>28 de outubro de 2021</w:t>
            </w:r>
            <w:r w:rsidR="000F6131" w:rsidRPr="000F6131">
              <w:rPr>
                <w:lang w:val="pt-BR"/>
              </w:rPr>
              <w:t>. Disponível em: &lt;</w:t>
            </w:r>
            <w:r w:rsidR="00F045E8">
              <w:t xml:space="preserve"> </w:t>
            </w:r>
            <w:hyperlink r:id="rId29" w:history="1">
              <w:r w:rsidR="00F045E8" w:rsidRPr="00B5768F">
                <w:rPr>
                  <w:rStyle w:val="Hyperlink"/>
                  <w:lang w:val="pt-BR"/>
                </w:rPr>
                <w:t>https://www.youtube.com/live/QBoD718SrKo?feature=share</w:t>
              </w:r>
            </w:hyperlink>
            <w:r w:rsidR="000F6131" w:rsidRPr="000F6131">
              <w:rPr>
                <w:lang w:val="pt-BR"/>
              </w:rPr>
              <w:t xml:space="preserve">&gt;. Acesso em: </w:t>
            </w:r>
            <w:r w:rsidR="00F045E8">
              <w:rPr>
                <w:lang w:val="pt-BR"/>
              </w:rPr>
              <w:t>6 de março de 2023</w:t>
            </w:r>
            <w:r w:rsidR="000F6131" w:rsidRPr="000F6131">
              <w:rPr>
                <w:lang w:val="pt-BR"/>
              </w:rPr>
              <w:t>.</w:t>
            </w:r>
          </w:p>
          <w:p w14:paraId="2339DFF5" w14:textId="3D778190" w:rsidR="00582171" w:rsidRDefault="00582171" w:rsidP="00582171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>Sebrae no Ceará</w:t>
            </w:r>
            <w:r w:rsidRPr="000F6131">
              <w:rPr>
                <w:lang w:val="pt-BR"/>
              </w:rPr>
              <w:t xml:space="preserve">. </w:t>
            </w:r>
            <w:proofErr w:type="spellStart"/>
            <w:r w:rsidR="008B30BD" w:rsidRPr="008B30BD">
              <w:rPr>
                <w:lang w:val="pt-BR"/>
              </w:rPr>
              <w:t>Demoday</w:t>
            </w:r>
            <w:proofErr w:type="spellEnd"/>
            <w:r w:rsidR="008B30BD" w:rsidRPr="008B30BD">
              <w:rPr>
                <w:lang w:val="pt-BR"/>
              </w:rPr>
              <w:t xml:space="preserve"> Programa StartupCE</w:t>
            </w:r>
            <w:r w:rsidRPr="000F6131">
              <w:rPr>
                <w:lang w:val="pt-BR"/>
              </w:rPr>
              <w:t xml:space="preserve">. Youtube, </w:t>
            </w:r>
            <w:r w:rsidR="008B30BD" w:rsidRPr="008B30BD">
              <w:rPr>
                <w:lang w:val="pt-BR"/>
              </w:rPr>
              <w:t>19 de dez</w:t>
            </w:r>
            <w:r w:rsidR="008B30BD">
              <w:rPr>
                <w:lang w:val="pt-BR"/>
              </w:rPr>
              <w:t>embro</w:t>
            </w:r>
            <w:r w:rsidR="008B30BD" w:rsidRPr="008B30BD">
              <w:rPr>
                <w:lang w:val="pt-BR"/>
              </w:rPr>
              <w:t xml:space="preserve"> de 2020</w:t>
            </w:r>
            <w:r w:rsidRPr="000F6131">
              <w:rPr>
                <w:lang w:val="pt-BR"/>
              </w:rPr>
              <w:t>. Disponível em: &lt;</w:t>
            </w:r>
            <w:r>
              <w:t xml:space="preserve"> </w:t>
            </w:r>
            <w:hyperlink r:id="rId30" w:history="1">
              <w:r w:rsidRPr="00B5768F">
                <w:rPr>
                  <w:rStyle w:val="Hyperlink"/>
                  <w:lang w:val="pt-BR"/>
                </w:rPr>
                <w:t>h</w:t>
              </w:r>
              <w:r w:rsidR="00CD4D63">
                <w:t xml:space="preserve"> </w:t>
              </w:r>
              <w:r w:rsidR="00CD4D63" w:rsidRPr="00CD4D63">
                <w:rPr>
                  <w:rStyle w:val="Hyperlink"/>
                  <w:lang w:val="pt-BR"/>
                </w:rPr>
                <w:t>https://www.youtube.com/live/Rrny942TUvs?feature=share</w:t>
              </w:r>
            </w:hyperlink>
            <w:r w:rsidRPr="000F6131">
              <w:rPr>
                <w:lang w:val="pt-BR"/>
              </w:rPr>
              <w:t xml:space="preserve">&gt;. Acesso em: </w:t>
            </w:r>
            <w:r>
              <w:rPr>
                <w:lang w:val="pt-BR"/>
              </w:rPr>
              <w:t>6 de março de 2023</w:t>
            </w:r>
            <w:r w:rsidRPr="000F6131">
              <w:rPr>
                <w:lang w:val="pt-BR"/>
              </w:rPr>
              <w:t>.</w:t>
            </w:r>
          </w:p>
          <w:p w14:paraId="132393D4" w14:textId="3BCC01E1" w:rsidR="00C101E4" w:rsidRPr="00EA2CEE" w:rsidRDefault="00C101E4" w:rsidP="00DC4C4F">
            <w:pPr>
              <w:spacing w:before="240"/>
              <w:jc w:val="both"/>
              <w:rPr>
                <w:lang w:val="pt-BR"/>
              </w:rPr>
            </w:pPr>
          </w:p>
        </w:tc>
      </w:tr>
      <w:tr w:rsidR="003121FE" w:rsidRPr="00EA2CEE" w14:paraId="51AD37DA" w14:textId="77777777" w:rsidTr="004A6191">
        <w:trPr>
          <w:trHeight w:val="288"/>
        </w:trPr>
        <w:tc>
          <w:tcPr>
            <w:tcW w:w="10800" w:type="dxa"/>
          </w:tcPr>
          <w:p w14:paraId="0BDA52F5" w14:textId="77777777" w:rsidR="003121FE" w:rsidRPr="00EA2CEE" w:rsidRDefault="003121FE" w:rsidP="00C101E4">
            <w:pPr>
              <w:spacing w:before="240"/>
              <w:jc w:val="both"/>
              <w:rPr>
                <w:lang w:val="pt-BR"/>
              </w:rPr>
            </w:pPr>
          </w:p>
        </w:tc>
      </w:tr>
      <w:tr w:rsidR="003121FE" w:rsidRPr="00EA2CEE" w14:paraId="47B72D87" w14:textId="77777777" w:rsidTr="004A6191">
        <w:trPr>
          <w:trHeight w:val="2151"/>
        </w:trPr>
        <w:tc>
          <w:tcPr>
            <w:tcW w:w="10800" w:type="dxa"/>
          </w:tcPr>
          <w:p w14:paraId="7D447E88" w14:textId="77777777" w:rsidR="003121FE" w:rsidRPr="00EA2CEE" w:rsidRDefault="003121FE" w:rsidP="004A6191">
            <w:pPr>
              <w:rPr>
                <w:color w:val="000000" w:themeColor="text1"/>
                <w:lang w:val="pt-BR"/>
              </w:rPr>
            </w:pPr>
          </w:p>
        </w:tc>
      </w:tr>
      <w:tr w:rsidR="003121FE" w:rsidRPr="00EA2CEE" w14:paraId="7E053F75" w14:textId="77777777" w:rsidTr="004A6191">
        <w:trPr>
          <w:trHeight w:val="288"/>
        </w:trPr>
        <w:tc>
          <w:tcPr>
            <w:tcW w:w="10800" w:type="dxa"/>
          </w:tcPr>
          <w:p w14:paraId="595A7347" w14:textId="77777777" w:rsidR="003121FE" w:rsidRPr="00EA2CEE" w:rsidRDefault="003121FE" w:rsidP="004A6191">
            <w:pPr>
              <w:rPr>
                <w:lang w:val="pt-BR"/>
              </w:rPr>
            </w:pPr>
          </w:p>
        </w:tc>
      </w:tr>
      <w:tr w:rsidR="003121FE" w:rsidRPr="00EA2CEE" w14:paraId="51867FB0" w14:textId="77777777" w:rsidTr="004A6191">
        <w:trPr>
          <w:trHeight w:val="1656"/>
        </w:trPr>
        <w:tc>
          <w:tcPr>
            <w:tcW w:w="10800" w:type="dxa"/>
          </w:tcPr>
          <w:p w14:paraId="2A607573" w14:textId="77777777" w:rsidR="003121FE" w:rsidRPr="00EA2CEE" w:rsidRDefault="003121FE" w:rsidP="004A6191">
            <w:pPr>
              <w:pStyle w:val="Cabealhodatabela"/>
              <w:rPr>
                <w:lang w:val="pt-BR"/>
              </w:rPr>
            </w:pPr>
          </w:p>
        </w:tc>
      </w:tr>
    </w:tbl>
    <w:p w14:paraId="641CFA50" w14:textId="12AF16A5" w:rsidR="002B6597" w:rsidRDefault="002B6597" w:rsidP="008920BB">
      <w:pPr>
        <w:rPr>
          <w:lang w:val="pt-BR"/>
        </w:rPr>
      </w:pPr>
    </w:p>
    <w:p w14:paraId="62048245" w14:textId="77777777" w:rsidR="002B6597" w:rsidRDefault="002B6597">
      <w:pPr>
        <w:spacing w:after="160" w:line="259" w:lineRule="auto"/>
        <w:rPr>
          <w:lang w:val="pt-BR"/>
        </w:rPr>
      </w:pPr>
      <w:r>
        <w:rPr>
          <w:lang w:val="pt-BR"/>
        </w:rPr>
        <w:br w:type="page"/>
      </w:r>
    </w:p>
    <w:tbl>
      <w:tblPr>
        <w:tblW w:w="0" w:type="auto"/>
        <w:tblLook w:val="0600" w:firstRow="0" w:lastRow="0" w:firstColumn="0" w:lastColumn="0" w:noHBand="1" w:noVBand="1"/>
      </w:tblPr>
      <w:tblGrid>
        <w:gridCol w:w="10466"/>
      </w:tblGrid>
      <w:tr w:rsidR="002B6597" w:rsidRPr="00EA2CEE" w14:paraId="2C540B8A" w14:textId="77777777" w:rsidTr="004A6191">
        <w:trPr>
          <w:trHeight w:val="432"/>
        </w:trPr>
        <w:tc>
          <w:tcPr>
            <w:tcW w:w="10800" w:type="dxa"/>
          </w:tcPr>
          <w:p w14:paraId="62067219" w14:textId="77777777" w:rsidR="002B6597" w:rsidRPr="00EA2CEE" w:rsidRDefault="002B6597" w:rsidP="004A6191">
            <w:pPr>
              <w:rPr>
                <w:noProof/>
                <w:lang w:val="pt-BR"/>
              </w:rPr>
            </w:pPr>
            <w:r w:rsidRPr="00EA2CEE">
              <w:rPr>
                <w:noProof/>
                <w:lang w:val="pt-BR" w:bidi="pt-BR"/>
              </w:rPr>
              <w:lastRenderedPageBreak/>
              <w:drawing>
                <wp:inline distT="0" distB="0" distL="0" distR="0" wp14:anchorId="12B6EB35" wp14:editId="0E6A175D">
                  <wp:extent cx="2286000" cy="222740"/>
                  <wp:effectExtent l="0" t="0" r="0" b="6350"/>
                  <wp:docPr id="32" name="Gráfico 32" title="Decorati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597" w:rsidRPr="00EA2CEE" w14:paraId="49E5B187" w14:textId="77777777" w:rsidTr="004A6191">
        <w:trPr>
          <w:trHeight w:val="1440"/>
        </w:trPr>
        <w:tc>
          <w:tcPr>
            <w:tcW w:w="10800" w:type="dxa"/>
          </w:tcPr>
          <w:p w14:paraId="2F4B7A89" w14:textId="630A2C66" w:rsidR="002B6597" w:rsidRDefault="002B6597" w:rsidP="004A6191">
            <w:pPr>
              <w:pStyle w:val="Ttulo2"/>
              <w:rPr>
                <w:lang w:val="pt-BR"/>
              </w:rPr>
            </w:pPr>
            <w:r>
              <w:rPr>
                <w:lang w:val="pt-BR"/>
              </w:rPr>
              <w:t>FECHAMENTO</w:t>
            </w:r>
          </w:p>
          <w:p w14:paraId="7DA8A598" w14:textId="77777777" w:rsidR="002B6597" w:rsidRPr="0039536A" w:rsidRDefault="002B6597" w:rsidP="004A6191">
            <w:pPr>
              <w:rPr>
                <w:lang w:val="pt-BR"/>
              </w:rPr>
            </w:pPr>
          </w:p>
        </w:tc>
      </w:tr>
      <w:tr w:rsidR="002B6597" w:rsidRPr="00EA2CEE" w14:paraId="51243D7E" w14:textId="77777777" w:rsidTr="004A6191">
        <w:trPr>
          <w:trHeight w:val="1764"/>
        </w:trPr>
        <w:tc>
          <w:tcPr>
            <w:tcW w:w="10800" w:type="dxa"/>
          </w:tcPr>
          <w:p w14:paraId="3CDE34C6" w14:textId="41E2D9D2" w:rsidR="008D109C" w:rsidRPr="008D109C" w:rsidRDefault="008D109C" w:rsidP="008D109C">
            <w:pPr>
              <w:spacing w:before="240"/>
              <w:jc w:val="both"/>
              <w:rPr>
                <w:lang w:val="pt-BR"/>
              </w:rPr>
            </w:pPr>
            <w:r w:rsidRPr="008D109C">
              <w:rPr>
                <w:lang w:val="pt-BR"/>
              </w:rPr>
              <w:t>O objetivo deste manual é orientar o(a) consultor(a)</w:t>
            </w:r>
            <w:r w:rsidR="00893F6F">
              <w:rPr>
                <w:lang w:val="pt-BR"/>
              </w:rPr>
              <w:t>/empresa executora</w:t>
            </w:r>
            <w:r w:rsidRPr="008D109C">
              <w:rPr>
                <w:lang w:val="pt-BR"/>
              </w:rPr>
              <w:t xml:space="preserve"> na aplicação da solução </w:t>
            </w:r>
            <w:r w:rsidR="00893F6F">
              <w:rPr>
                <w:lang w:val="pt-BR"/>
              </w:rPr>
              <w:t>StartupCE</w:t>
            </w:r>
            <w:r w:rsidRPr="008D109C">
              <w:rPr>
                <w:lang w:val="pt-BR"/>
              </w:rPr>
              <w:t>, com base nos referenciais do Sebrae</w:t>
            </w:r>
            <w:r w:rsidR="00127F06">
              <w:rPr>
                <w:lang w:val="pt-BR"/>
              </w:rPr>
              <w:t>/CE</w:t>
            </w:r>
            <w:r w:rsidRPr="008D109C">
              <w:rPr>
                <w:lang w:val="pt-BR"/>
              </w:rPr>
              <w:t xml:space="preserve"> e as características do público-alvo atendido.</w:t>
            </w:r>
          </w:p>
          <w:p w14:paraId="339B6FEA" w14:textId="25782E11" w:rsidR="008D109C" w:rsidRPr="008D109C" w:rsidRDefault="008D109C" w:rsidP="008D109C">
            <w:pPr>
              <w:spacing w:before="240"/>
              <w:jc w:val="both"/>
              <w:rPr>
                <w:lang w:val="pt-BR"/>
              </w:rPr>
            </w:pPr>
            <w:r w:rsidRPr="008D109C">
              <w:rPr>
                <w:lang w:val="pt-BR"/>
              </w:rPr>
              <w:t xml:space="preserve">Espera-se que o trabalho </w:t>
            </w:r>
            <w:r w:rsidR="00674A6B">
              <w:rPr>
                <w:lang w:val="pt-BR"/>
              </w:rPr>
              <w:t>deste programa</w:t>
            </w:r>
            <w:r w:rsidRPr="008D109C">
              <w:rPr>
                <w:lang w:val="pt-BR"/>
              </w:rPr>
              <w:t xml:space="preserve"> realizado contribua para consolidar o alcance dos objetivos e dos resultados propostos. Para isso, é necessário que o(a) consultor(a)</w:t>
            </w:r>
            <w:r w:rsidR="00D24030">
              <w:rPr>
                <w:lang w:val="pt-BR"/>
              </w:rPr>
              <w:t>/empresa executora</w:t>
            </w:r>
            <w:r w:rsidRPr="008D109C">
              <w:rPr>
                <w:lang w:val="pt-BR"/>
              </w:rPr>
              <w:t xml:space="preserve"> observe o comportamento dos envolvidos com a solução e a sua predisposição em assumir novas atitudes (querer fazer) e aplicar o conhecimento aprendido, pois esta é uma forma de avaliar a sua eficácia. </w:t>
            </w:r>
          </w:p>
          <w:p w14:paraId="377BFE31" w14:textId="77777777" w:rsidR="002B6597" w:rsidRDefault="008D109C" w:rsidP="008D109C">
            <w:pPr>
              <w:spacing w:before="240"/>
              <w:jc w:val="both"/>
              <w:rPr>
                <w:lang w:val="pt-BR"/>
              </w:rPr>
            </w:pPr>
            <w:r w:rsidRPr="008D109C">
              <w:rPr>
                <w:lang w:val="pt-BR"/>
              </w:rPr>
              <w:t>É importante destacar o impacto do trabalho de consultoria, pois o consultor(a) é um agente externo que traz conhecimento sobre matérias específicas, permitindo que o cliente tenha a possibilidade de acelerar o alcance dos resultados, se seguir as orientações repassadas pelo consultor(a). Outro aspecto importante é deixar claro que a consultoria irá trazer conhecimento e possibilidades, porém os gestores do cliente não perderão o controle sobre as decisões, terão agora novas oportunidades e possibilidades para o desenvolvimento das atividades.</w:t>
            </w:r>
          </w:p>
          <w:p w14:paraId="7626FF7C" w14:textId="26243C49" w:rsidR="003C57E2" w:rsidRPr="00EA2CEE" w:rsidRDefault="003C57E2" w:rsidP="008D109C">
            <w:pPr>
              <w:spacing w:before="24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Espera-se que </w:t>
            </w:r>
            <w:r w:rsidR="00E22EFF">
              <w:rPr>
                <w:lang w:val="pt-BR"/>
              </w:rPr>
              <w:t xml:space="preserve">a aplicação desta metodologia </w:t>
            </w:r>
            <w:r w:rsidR="00BA260F">
              <w:rPr>
                <w:lang w:val="pt-BR"/>
              </w:rPr>
              <w:t xml:space="preserve">venha cumprir o seu objetivo de acelerar a criação e </w:t>
            </w:r>
            <w:r w:rsidR="00AB4BC3">
              <w:rPr>
                <w:lang w:val="pt-BR"/>
              </w:rPr>
              <w:t>maturação de startups e novos modelos de negócios inovadores</w:t>
            </w:r>
            <w:r w:rsidR="006468DF">
              <w:rPr>
                <w:lang w:val="pt-BR"/>
              </w:rPr>
              <w:t xml:space="preserve">, contribuindo assim para o desenvolvimento sustentável </w:t>
            </w:r>
            <w:r w:rsidR="000A4DB3">
              <w:rPr>
                <w:lang w:val="pt-BR"/>
              </w:rPr>
              <w:t>e dinamização da economia do estado do Ceará.</w:t>
            </w:r>
          </w:p>
        </w:tc>
      </w:tr>
      <w:tr w:rsidR="002B6597" w:rsidRPr="00EA2CEE" w14:paraId="27CFCB58" w14:textId="77777777" w:rsidTr="004A6191">
        <w:trPr>
          <w:trHeight w:val="288"/>
        </w:trPr>
        <w:tc>
          <w:tcPr>
            <w:tcW w:w="10800" w:type="dxa"/>
          </w:tcPr>
          <w:p w14:paraId="7657F7F1" w14:textId="77777777" w:rsidR="002B6597" w:rsidRPr="00EA2CEE" w:rsidRDefault="002B6597" w:rsidP="004A6191">
            <w:pPr>
              <w:spacing w:before="240"/>
              <w:jc w:val="both"/>
              <w:rPr>
                <w:lang w:val="pt-BR"/>
              </w:rPr>
            </w:pPr>
          </w:p>
        </w:tc>
      </w:tr>
      <w:tr w:rsidR="002B6597" w:rsidRPr="00EA2CEE" w14:paraId="6CCF2EFA" w14:textId="77777777" w:rsidTr="004A6191">
        <w:trPr>
          <w:trHeight w:val="2151"/>
        </w:trPr>
        <w:tc>
          <w:tcPr>
            <w:tcW w:w="10800" w:type="dxa"/>
          </w:tcPr>
          <w:p w14:paraId="69B8ACEF" w14:textId="77777777" w:rsidR="002B6597" w:rsidRPr="00EA2CEE" w:rsidRDefault="002B6597" w:rsidP="004A6191">
            <w:pPr>
              <w:rPr>
                <w:color w:val="000000" w:themeColor="text1"/>
                <w:lang w:val="pt-BR"/>
              </w:rPr>
            </w:pPr>
          </w:p>
        </w:tc>
      </w:tr>
      <w:tr w:rsidR="002B6597" w:rsidRPr="00EA2CEE" w14:paraId="2F63544A" w14:textId="77777777" w:rsidTr="004A6191">
        <w:trPr>
          <w:trHeight w:val="288"/>
        </w:trPr>
        <w:tc>
          <w:tcPr>
            <w:tcW w:w="10800" w:type="dxa"/>
          </w:tcPr>
          <w:p w14:paraId="634A2B13" w14:textId="77777777" w:rsidR="002B6597" w:rsidRPr="00EA2CEE" w:rsidRDefault="002B6597" w:rsidP="004A6191">
            <w:pPr>
              <w:rPr>
                <w:lang w:val="pt-BR"/>
              </w:rPr>
            </w:pPr>
          </w:p>
        </w:tc>
      </w:tr>
      <w:tr w:rsidR="002B6597" w:rsidRPr="00EA2CEE" w14:paraId="36451156" w14:textId="77777777" w:rsidTr="004A6191">
        <w:trPr>
          <w:trHeight w:val="1656"/>
        </w:trPr>
        <w:tc>
          <w:tcPr>
            <w:tcW w:w="10800" w:type="dxa"/>
          </w:tcPr>
          <w:p w14:paraId="10A5734D" w14:textId="77777777" w:rsidR="002B6597" w:rsidRPr="00EA2CEE" w:rsidRDefault="002B6597" w:rsidP="004A6191">
            <w:pPr>
              <w:pStyle w:val="Cabealhodatabela"/>
              <w:rPr>
                <w:lang w:val="pt-BR"/>
              </w:rPr>
            </w:pPr>
          </w:p>
        </w:tc>
      </w:tr>
    </w:tbl>
    <w:p w14:paraId="51C1CBAA" w14:textId="77777777" w:rsidR="00B4432F" w:rsidRPr="00EA2CEE" w:rsidRDefault="00B4432F" w:rsidP="008920BB">
      <w:pPr>
        <w:rPr>
          <w:lang w:val="pt-BR"/>
        </w:rPr>
      </w:pPr>
    </w:p>
    <w:sectPr w:rsidR="00B4432F" w:rsidRPr="00EA2CEE" w:rsidSect="00263CD4">
      <w:pgSz w:w="11906" w:h="16838" w:code="9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A5A76" w14:textId="77777777" w:rsidR="00437F3D" w:rsidRDefault="00437F3D" w:rsidP="006B633A">
      <w:r>
        <w:separator/>
      </w:r>
    </w:p>
  </w:endnote>
  <w:endnote w:type="continuationSeparator" w:id="0">
    <w:p w14:paraId="59C9FD0C" w14:textId="77777777" w:rsidR="00437F3D" w:rsidRDefault="00437F3D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DF9A7" w14:textId="77777777" w:rsidR="00437F3D" w:rsidRDefault="00437F3D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AE43B58" wp14:editId="60C562DA">
              <wp:simplePos x="635" y="635"/>
              <wp:positionH relativeFrom="rightMargin">
                <wp:align>right</wp:align>
              </wp:positionH>
              <wp:positionV relativeFrom="paragraph">
                <wp:posOffset>635</wp:posOffset>
              </wp:positionV>
              <wp:extent cx="443865" cy="443865"/>
              <wp:effectExtent l="0" t="0" r="0" b="16510"/>
              <wp:wrapSquare wrapText="bothSides"/>
              <wp:docPr id="5" name="Caixa de Texto 5" descr="Confiden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B1D921" w14:textId="77777777" w:rsidR="00437F3D" w:rsidRPr="00437F3D" w:rsidRDefault="00437F3D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437F3D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Confidencial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635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E43B58"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26" type="#_x0000_t202" alt="Confidencial" style="position:absolute;left:0;text-align:left;margin-left:-16.25pt;margin-top:.05pt;width:34.95pt;height:34.95pt;z-index:251659264;visibility:visible;mso-wrap-style:none;mso-wrap-distance-left:0;mso-wrap-distance-top:0;mso-wrap-distance-right:0;mso-wrap-distance-bottom:0;mso-position-horizontal:righ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" filled="f" stroked="f">
              <v:fill o:detectmouseclick="t"/>
              <v:textbox style="mso-fit-shape-to-text:t" inset="0,0,5pt,0">
                <w:txbxContent>
                  <w:p w14:paraId="61B1D921" w14:textId="77777777" w:rsidR="00437F3D" w:rsidRPr="00437F3D" w:rsidRDefault="00437F3D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437F3D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Confidencial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738D4" w14:textId="7EFDBB0F" w:rsidR="006F5A91" w:rsidRPr="006F5A91" w:rsidRDefault="00F7271E" w:rsidP="006F5A91">
    <w:pPr>
      <w:pStyle w:val="Rodap"/>
    </w:pPr>
    <w:r>
      <w:rPr>
        <w:noProof/>
        <w:lang w:val="pt-BR" w:bidi="pt-BR"/>
      </w:rPr>
      <w:t>STARTUPCE STARTUP PROGRAM</w:t>
    </w:r>
    <w:r w:rsidR="006F5A91" w:rsidRPr="004048B0">
      <w:rPr>
        <w:rFonts w:ascii="Calibri" w:eastAsia="Calibri" w:hAnsi="Calibri" w:cs="Calibri"/>
        <w:color w:val="000000"/>
        <w:lang w:val="pt-BR" w:bidi="pt-BR"/>
      </w:rPr>
      <w:t xml:space="preserve"> |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rPr>
            <w:lang w:val="pt-BR" w:bidi="pt-BR"/>
          </w:rPr>
          <w:fldChar w:fldCharType="begin"/>
        </w:r>
        <w:r w:rsidR="006F5A91">
          <w:rPr>
            <w:lang w:val="pt-BR" w:bidi="pt-BR"/>
          </w:rPr>
          <w:instrText xml:space="preserve"> PAGE   \* MERGEFORMAT </w:instrText>
        </w:r>
        <w:r w:rsidR="006F5A91">
          <w:rPr>
            <w:lang w:val="pt-BR" w:bidi="pt-BR"/>
          </w:rPr>
          <w:fldChar w:fldCharType="separate"/>
        </w:r>
        <w:r w:rsidR="005431C3">
          <w:rPr>
            <w:noProof/>
            <w:lang w:val="pt-BR" w:bidi="pt-BR"/>
          </w:rPr>
          <w:t>6</w:t>
        </w:r>
        <w:r w:rsidR="006F5A91">
          <w:rPr>
            <w:noProof/>
            <w:lang w:val="pt-BR" w:bidi="pt-B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C6700" w14:textId="77777777" w:rsidR="00437F3D" w:rsidRDefault="00437F3D" w:rsidP="006B633A">
      <w:r>
        <w:separator/>
      </w:r>
    </w:p>
  </w:footnote>
  <w:footnote w:type="continuationSeparator" w:id="0">
    <w:p w14:paraId="6D35478C" w14:textId="77777777" w:rsidR="00437F3D" w:rsidRDefault="00437F3D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411F13"/>
    <w:multiLevelType w:val="hybridMultilevel"/>
    <w:tmpl w:val="BBB25162"/>
    <w:lvl w:ilvl="0" w:tplc="295E593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85D0A"/>
    <w:multiLevelType w:val="hybridMultilevel"/>
    <w:tmpl w:val="09C08240"/>
    <w:lvl w:ilvl="0" w:tplc="295E593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D8192E"/>
    <w:multiLevelType w:val="hybridMultilevel"/>
    <w:tmpl w:val="105E5A04"/>
    <w:lvl w:ilvl="0" w:tplc="295E593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6856450">
    <w:abstractNumId w:val="1"/>
  </w:num>
  <w:num w:numId="2" w16cid:durableId="1665473282">
    <w:abstractNumId w:val="6"/>
  </w:num>
  <w:num w:numId="3" w16cid:durableId="752049525">
    <w:abstractNumId w:val="0"/>
  </w:num>
  <w:num w:numId="4" w16cid:durableId="173495466">
    <w:abstractNumId w:val="5"/>
  </w:num>
  <w:num w:numId="5" w16cid:durableId="1029767398">
    <w:abstractNumId w:val="9"/>
  </w:num>
  <w:num w:numId="6" w16cid:durableId="1416783895">
    <w:abstractNumId w:val="4"/>
  </w:num>
  <w:num w:numId="7" w16cid:durableId="279074683">
    <w:abstractNumId w:val="2"/>
  </w:num>
  <w:num w:numId="8" w16cid:durableId="378936678">
    <w:abstractNumId w:val="8"/>
  </w:num>
  <w:num w:numId="9" w16cid:durableId="630088067">
    <w:abstractNumId w:val="3"/>
  </w:num>
  <w:num w:numId="10" w16cid:durableId="6737996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37F3D"/>
    <w:rsid w:val="00016EA9"/>
    <w:rsid w:val="0001786D"/>
    <w:rsid w:val="000227CA"/>
    <w:rsid w:val="000239FD"/>
    <w:rsid w:val="00026093"/>
    <w:rsid w:val="00026D96"/>
    <w:rsid w:val="000378D7"/>
    <w:rsid w:val="000504EC"/>
    <w:rsid w:val="00051294"/>
    <w:rsid w:val="00055195"/>
    <w:rsid w:val="00056A5E"/>
    <w:rsid w:val="00056AF4"/>
    <w:rsid w:val="00056F25"/>
    <w:rsid w:val="00060117"/>
    <w:rsid w:val="0006246E"/>
    <w:rsid w:val="00064622"/>
    <w:rsid w:val="00070E48"/>
    <w:rsid w:val="00074C70"/>
    <w:rsid w:val="00080119"/>
    <w:rsid w:val="000834BB"/>
    <w:rsid w:val="00086808"/>
    <w:rsid w:val="00092DD1"/>
    <w:rsid w:val="000936E3"/>
    <w:rsid w:val="0009505B"/>
    <w:rsid w:val="000A0187"/>
    <w:rsid w:val="000A49E4"/>
    <w:rsid w:val="000A4DB3"/>
    <w:rsid w:val="000B2E3E"/>
    <w:rsid w:val="000C0AFA"/>
    <w:rsid w:val="000C7FD7"/>
    <w:rsid w:val="000D06AB"/>
    <w:rsid w:val="000D089D"/>
    <w:rsid w:val="000D116B"/>
    <w:rsid w:val="000D1D83"/>
    <w:rsid w:val="000D1DA3"/>
    <w:rsid w:val="000D53A3"/>
    <w:rsid w:val="000D6D7F"/>
    <w:rsid w:val="000F6131"/>
    <w:rsid w:val="00100EA6"/>
    <w:rsid w:val="0010133A"/>
    <w:rsid w:val="00101F1E"/>
    <w:rsid w:val="0010370D"/>
    <w:rsid w:val="00105804"/>
    <w:rsid w:val="00110D36"/>
    <w:rsid w:val="00110D46"/>
    <w:rsid w:val="00111AC7"/>
    <w:rsid w:val="00114118"/>
    <w:rsid w:val="00116D09"/>
    <w:rsid w:val="00120EDB"/>
    <w:rsid w:val="00122D73"/>
    <w:rsid w:val="00127F06"/>
    <w:rsid w:val="00133F58"/>
    <w:rsid w:val="00135FA8"/>
    <w:rsid w:val="001367E7"/>
    <w:rsid w:val="0014094F"/>
    <w:rsid w:val="0015013E"/>
    <w:rsid w:val="0015336E"/>
    <w:rsid w:val="00153F4B"/>
    <w:rsid w:val="0015443D"/>
    <w:rsid w:val="0015493B"/>
    <w:rsid w:val="0016407D"/>
    <w:rsid w:val="00170892"/>
    <w:rsid w:val="001812E2"/>
    <w:rsid w:val="00184378"/>
    <w:rsid w:val="001877A1"/>
    <w:rsid w:val="00191B9F"/>
    <w:rsid w:val="0019581B"/>
    <w:rsid w:val="00196560"/>
    <w:rsid w:val="001B137F"/>
    <w:rsid w:val="001B2B60"/>
    <w:rsid w:val="001B49CF"/>
    <w:rsid w:val="001C52F2"/>
    <w:rsid w:val="001C64E6"/>
    <w:rsid w:val="001D0839"/>
    <w:rsid w:val="001D085D"/>
    <w:rsid w:val="001D5EC6"/>
    <w:rsid w:val="001E1572"/>
    <w:rsid w:val="001E17E9"/>
    <w:rsid w:val="001E2FD9"/>
    <w:rsid w:val="001E74FA"/>
    <w:rsid w:val="001F5BFC"/>
    <w:rsid w:val="002056E9"/>
    <w:rsid w:val="00212756"/>
    <w:rsid w:val="00215DC4"/>
    <w:rsid w:val="00217102"/>
    <w:rsid w:val="00217E88"/>
    <w:rsid w:val="002229EF"/>
    <w:rsid w:val="00224445"/>
    <w:rsid w:val="00231A3E"/>
    <w:rsid w:val="0023407A"/>
    <w:rsid w:val="00237098"/>
    <w:rsid w:val="0023776B"/>
    <w:rsid w:val="00243D17"/>
    <w:rsid w:val="00245CAB"/>
    <w:rsid w:val="002603A1"/>
    <w:rsid w:val="00263CD4"/>
    <w:rsid w:val="002658AD"/>
    <w:rsid w:val="00265965"/>
    <w:rsid w:val="0027432C"/>
    <w:rsid w:val="00276A77"/>
    <w:rsid w:val="00280F41"/>
    <w:rsid w:val="0028344C"/>
    <w:rsid w:val="00293CA3"/>
    <w:rsid w:val="002A0E38"/>
    <w:rsid w:val="002A1D7C"/>
    <w:rsid w:val="002A37F8"/>
    <w:rsid w:val="002B1F43"/>
    <w:rsid w:val="002B548F"/>
    <w:rsid w:val="002B6597"/>
    <w:rsid w:val="002C03BE"/>
    <w:rsid w:val="002C7F0E"/>
    <w:rsid w:val="002E435D"/>
    <w:rsid w:val="002F1C94"/>
    <w:rsid w:val="003121FE"/>
    <w:rsid w:val="0031555F"/>
    <w:rsid w:val="00322D7E"/>
    <w:rsid w:val="00324B19"/>
    <w:rsid w:val="00331CBA"/>
    <w:rsid w:val="00332D5C"/>
    <w:rsid w:val="00333597"/>
    <w:rsid w:val="00334541"/>
    <w:rsid w:val="00335CCE"/>
    <w:rsid w:val="00343039"/>
    <w:rsid w:val="00346DC2"/>
    <w:rsid w:val="00347EBA"/>
    <w:rsid w:val="003512DE"/>
    <w:rsid w:val="003536ED"/>
    <w:rsid w:val="003547CA"/>
    <w:rsid w:val="00354BCE"/>
    <w:rsid w:val="00357ADE"/>
    <w:rsid w:val="00366892"/>
    <w:rsid w:val="00366CF6"/>
    <w:rsid w:val="00371B32"/>
    <w:rsid w:val="00374956"/>
    <w:rsid w:val="00381902"/>
    <w:rsid w:val="003875EC"/>
    <w:rsid w:val="0039536A"/>
    <w:rsid w:val="00396A0D"/>
    <w:rsid w:val="003A28F6"/>
    <w:rsid w:val="003A296B"/>
    <w:rsid w:val="003A30F7"/>
    <w:rsid w:val="003A6140"/>
    <w:rsid w:val="003B1B45"/>
    <w:rsid w:val="003B601A"/>
    <w:rsid w:val="003C36D8"/>
    <w:rsid w:val="003C57E2"/>
    <w:rsid w:val="003D2A97"/>
    <w:rsid w:val="003D3F30"/>
    <w:rsid w:val="003F1069"/>
    <w:rsid w:val="003F402E"/>
    <w:rsid w:val="00401650"/>
    <w:rsid w:val="004048B0"/>
    <w:rsid w:val="0041593A"/>
    <w:rsid w:val="00416563"/>
    <w:rsid w:val="00417D0A"/>
    <w:rsid w:val="004219F1"/>
    <w:rsid w:val="00424C2C"/>
    <w:rsid w:val="004261B8"/>
    <w:rsid w:val="004314C6"/>
    <w:rsid w:val="004316D1"/>
    <w:rsid w:val="004347EE"/>
    <w:rsid w:val="00435701"/>
    <w:rsid w:val="0043758D"/>
    <w:rsid w:val="00437F3D"/>
    <w:rsid w:val="00442C50"/>
    <w:rsid w:val="00445FC9"/>
    <w:rsid w:val="00450F88"/>
    <w:rsid w:val="004534B7"/>
    <w:rsid w:val="00453640"/>
    <w:rsid w:val="00453803"/>
    <w:rsid w:val="00455E2B"/>
    <w:rsid w:val="00472F46"/>
    <w:rsid w:val="00480535"/>
    <w:rsid w:val="0049453B"/>
    <w:rsid w:val="00494BE8"/>
    <w:rsid w:val="00495627"/>
    <w:rsid w:val="00497589"/>
    <w:rsid w:val="00497DF7"/>
    <w:rsid w:val="004A24CF"/>
    <w:rsid w:val="004A4605"/>
    <w:rsid w:val="004A4C49"/>
    <w:rsid w:val="004A75C7"/>
    <w:rsid w:val="004C4BE2"/>
    <w:rsid w:val="004D2430"/>
    <w:rsid w:val="004D4384"/>
    <w:rsid w:val="004D4B7B"/>
    <w:rsid w:val="004E266D"/>
    <w:rsid w:val="004E733E"/>
    <w:rsid w:val="004F1988"/>
    <w:rsid w:val="004F7FE3"/>
    <w:rsid w:val="00500AC9"/>
    <w:rsid w:val="00516138"/>
    <w:rsid w:val="005163AE"/>
    <w:rsid w:val="00517D36"/>
    <w:rsid w:val="00521382"/>
    <w:rsid w:val="00522083"/>
    <w:rsid w:val="00525F2A"/>
    <w:rsid w:val="0053179B"/>
    <w:rsid w:val="005431C3"/>
    <w:rsid w:val="00547471"/>
    <w:rsid w:val="00552FEE"/>
    <w:rsid w:val="00553C83"/>
    <w:rsid w:val="00556AE7"/>
    <w:rsid w:val="00563B1A"/>
    <w:rsid w:val="00565E64"/>
    <w:rsid w:val="005815EA"/>
    <w:rsid w:val="00582171"/>
    <w:rsid w:val="00586D22"/>
    <w:rsid w:val="00587907"/>
    <w:rsid w:val="005947BE"/>
    <w:rsid w:val="005A051E"/>
    <w:rsid w:val="005A493C"/>
    <w:rsid w:val="005A4EF1"/>
    <w:rsid w:val="005A5761"/>
    <w:rsid w:val="005A747E"/>
    <w:rsid w:val="005B0FC7"/>
    <w:rsid w:val="005B116C"/>
    <w:rsid w:val="005B1B42"/>
    <w:rsid w:val="005B37D7"/>
    <w:rsid w:val="005B40A6"/>
    <w:rsid w:val="005B5854"/>
    <w:rsid w:val="005B7A9D"/>
    <w:rsid w:val="005B7FDE"/>
    <w:rsid w:val="005C22B8"/>
    <w:rsid w:val="005C7B0F"/>
    <w:rsid w:val="005D313F"/>
    <w:rsid w:val="005E22A3"/>
    <w:rsid w:val="005E4CB0"/>
    <w:rsid w:val="005E5E53"/>
    <w:rsid w:val="005F350F"/>
    <w:rsid w:val="005F41EF"/>
    <w:rsid w:val="006013C2"/>
    <w:rsid w:val="00606CC0"/>
    <w:rsid w:val="0061444D"/>
    <w:rsid w:val="00620935"/>
    <w:rsid w:val="00621631"/>
    <w:rsid w:val="00623803"/>
    <w:rsid w:val="006301D8"/>
    <w:rsid w:val="006353BA"/>
    <w:rsid w:val="00636C29"/>
    <w:rsid w:val="0064029B"/>
    <w:rsid w:val="006468DF"/>
    <w:rsid w:val="00646977"/>
    <w:rsid w:val="00647E21"/>
    <w:rsid w:val="006551C3"/>
    <w:rsid w:val="00655551"/>
    <w:rsid w:val="006578AF"/>
    <w:rsid w:val="00657BD2"/>
    <w:rsid w:val="00660DA8"/>
    <w:rsid w:val="00661A71"/>
    <w:rsid w:val="00663A1F"/>
    <w:rsid w:val="006658FC"/>
    <w:rsid w:val="00670025"/>
    <w:rsid w:val="00672DD2"/>
    <w:rsid w:val="00674A6B"/>
    <w:rsid w:val="00677510"/>
    <w:rsid w:val="00677801"/>
    <w:rsid w:val="00681B9F"/>
    <w:rsid w:val="00685B33"/>
    <w:rsid w:val="00697860"/>
    <w:rsid w:val="006A28D5"/>
    <w:rsid w:val="006A535D"/>
    <w:rsid w:val="006B0499"/>
    <w:rsid w:val="006B1AB9"/>
    <w:rsid w:val="006B470A"/>
    <w:rsid w:val="006B48E0"/>
    <w:rsid w:val="006B633A"/>
    <w:rsid w:val="006C4E53"/>
    <w:rsid w:val="006C5E46"/>
    <w:rsid w:val="006C7432"/>
    <w:rsid w:val="006C7E0F"/>
    <w:rsid w:val="006D7E5A"/>
    <w:rsid w:val="006F00BD"/>
    <w:rsid w:val="006F38FA"/>
    <w:rsid w:val="006F5A91"/>
    <w:rsid w:val="0070051D"/>
    <w:rsid w:val="007100E7"/>
    <w:rsid w:val="00716132"/>
    <w:rsid w:val="00717511"/>
    <w:rsid w:val="0072225F"/>
    <w:rsid w:val="0072626F"/>
    <w:rsid w:val="007273A8"/>
    <w:rsid w:val="007366D6"/>
    <w:rsid w:val="00747D69"/>
    <w:rsid w:val="00751CE6"/>
    <w:rsid w:val="0075404B"/>
    <w:rsid w:val="00754E3B"/>
    <w:rsid w:val="00766F56"/>
    <w:rsid w:val="0077353A"/>
    <w:rsid w:val="00773B64"/>
    <w:rsid w:val="007762BF"/>
    <w:rsid w:val="00777478"/>
    <w:rsid w:val="007837B6"/>
    <w:rsid w:val="007874BC"/>
    <w:rsid w:val="007A03D5"/>
    <w:rsid w:val="007B2E61"/>
    <w:rsid w:val="007B52F1"/>
    <w:rsid w:val="007B5595"/>
    <w:rsid w:val="007D0BCF"/>
    <w:rsid w:val="007D3867"/>
    <w:rsid w:val="007D3DFE"/>
    <w:rsid w:val="007D77E2"/>
    <w:rsid w:val="007E0EC0"/>
    <w:rsid w:val="007E2AA1"/>
    <w:rsid w:val="007E31B8"/>
    <w:rsid w:val="007E56D4"/>
    <w:rsid w:val="007F3C5C"/>
    <w:rsid w:val="007F542B"/>
    <w:rsid w:val="00801696"/>
    <w:rsid w:val="008049B8"/>
    <w:rsid w:val="00806AC2"/>
    <w:rsid w:val="0081061D"/>
    <w:rsid w:val="00811AFA"/>
    <w:rsid w:val="00816D3F"/>
    <w:rsid w:val="00831481"/>
    <w:rsid w:val="00832B8D"/>
    <w:rsid w:val="00847085"/>
    <w:rsid w:val="00852C18"/>
    <w:rsid w:val="00855B93"/>
    <w:rsid w:val="00856C07"/>
    <w:rsid w:val="00862844"/>
    <w:rsid w:val="00867AB3"/>
    <w:rsid w:val="00871103"/>
    <w:rsid w:val="00872C00"/>
    <w:rsid w:val="00875C69"/>
    <w:rsid w:val="008761A7"/>
    <w:rsid w:val="00877B76"/>
    <w:rsid w:val="00880677"/>
    <w:rsid w:val="00883AD9"/>
    <w:rsid w:val="0088460D"/>
    <w:rsid w:val="00884E39"/>
    <w:rsid w:val="0088544C"/>
    <w:rsid w:val="008856B1"/>
    <w:rsid w:val="008920BB"/>
    <w:rsid w:val="008937EC"/>
    <w:rsid w:val="00893B93"/>
    <w:rsid w:val="00893F6F"/>
    <w:rsid w:val="00894F11"/>
    <w:rsid w:val="00897DCE"/>
    <w:rsid w:val="008A2E6F"/>
    <w:rsid w:val="008A4476"/>
    <w:rsid w:val="008A6EFF"/>
    <w:rsid w:val="008B30BD"/>
    <w:rsid w:val="008B60A5"/>
    <w:rsid w:val="008D07C5"/>
    <w:rsid w:val="008D109C"/>
    <w:rsid w:val="008D3A27"/>
    <w:rsid w:val="008D57D8"/>
    <w:rsid w:val="008E1010"/>
    <w:rsid w:val="008E6874"/>
    <w:rsid w:val="008F0820"/>
    <w:rsid w:val="008F1ABD"/>
    <w:rsid w:val="008F1BD4"/>
    <w:rsid w:val="00900CDB"/>
    <w:rsid w:val="00906C28"/>
    <w:rsid w:val="00910AB9"/>
    <w:rsid w:val="00912991"/>
    <w:rsid w:val="00917559"/>
    <w:rsid w:val="00924E88"/>
    <w:rsid w:val="009257FA"/>
    <w:rsid w:val="009258AA"/>
    <w:rsid w:val="009269CF"/>
    <w:rsid w:val="009271A0"/>
    <w:rsid w:val="009359D0"/>
    <w:rsid w:val="009419E8"/>
    <w:rsid w:val="00946AA2"/>
    <w:rsid w:val="009527D4"/>
    <w:rsid w:val="00954C8A"/>
    <w:rsid w:val="0096264E"/>
    <w:rsid w:val="0096513B"/>
    <w:rsid w:val="00966595"/>
    <w:rsid w:val="009833B4"/>
    <w:rsid w:val="00990C95"/>
    <w:rsid w:val="009938E2"/>
    <w:rsid w:val="009A27AE"/>
    <w:rsid w:val="009A622D"/>
    <w:rsid w:val="009B34FA"/>
    <w:rsid w:val="009B38E4"/>
    <w:rsid w:val="009C1C87"/>
    <w:rsid w:val="009C3C13"/>
    <w:rsid w:val="009D0407"/>
    <w:rsid w:val="009D1F8E"/>
    <w:rsid w:val="009D7479"/>
    <w:rsid w:val="009E393C"/>
    <w:rsid w:val="009E3FF6"/>
    <w:rsid w:val="009F53FC"/>
    <w:rsid w:val="00A003FB"/>
    <w:rsid w:val="00A010B3"/>
    <w:rsid w:val="00A0307F"/>
    <w:rsid w:val="00A06303"/>
    <w:rsid w:val="00A0789E"/>
    <w:rsid w:val="00A12BAD"/>
    <w:rsid w:val="00A12CCB"/>
    <w:rsid w:val="00A15E6C"/>
    <w:rsid w:val="00A2434E"/>
    <w:rsid w:val="00A25FF7"/>
    <w:rsid w:val="00A33B7B"/>
    <w:rsid w:val="00A33E0D"/>
    <w:rsid w:val="00A354ED"/>
    <w:rsid w:val="00A35B3B"/>
    <w:rsid w:val="00A43E06"/>
    <w:rsid w:val="00A4544F"/>
    <w:rsid w:val="00A46D3B"/>
    <w:rsid w:val="00A518BE"/>
    <w:rsid w:val="00A53830"/>
    <w:rsid w:val="00A561F9"/>
    <w:rsid w:val="00A5703E"/>
    <w:rsid w:val="00A606A4"/>
    <w:rsid w:val="00A61156"/>
    <w:rsid w:val="00A70108"/>
    <w:rsid w:val="00A71692"/>
    <w:rsid w:val="00A7350A"/>
    <w:rsid w:val="00A8491F"/>
    <w:rsid w:val="00AA17B6"/>
    <w:rsid w:val="00AA6C0A"/>
    <w:rsid w:val="00AB196B"/>
    <w:rsid w:val="00AB4BC3"/>
    <w:rsid w:val="00AB7DC9"/>
    <w:rsid w:val="00AC5896"/>
    <w:rsid w:val="00AD164C"/>
    <w:rsid w:val="00AD4BD2"/>
    <w:rsid w:val="00AD4F06"/>
    <w:rsid w:val="00AD65A8"/>
    <w:rsid w:val="00AE2B75"/>
    <w:rsid w:val="00AE6E0A"/>
    <w:rsid w:val="00AE6F29"/>
    <w:rsid w:val="00AF1286"/>
    <w:rsid w:val="00AF1CF1"/>
    <w:rsid w:val="00AF3C2E"/>
    <w:rsid w:val="00AF5DE6"/>
    <w:rsid w:val="00AF7B9E"/>
    <w:rsid w:val="00B00533"/>
    <w:rsid w:val="00B00C6E"/>
    <w:rsid w:val="00B05BA2"/>
    <w:rsid w:val="00B07701"/>
    <w:rsid w:val="00B11559"/>
    <w:rsid w:val="00B11CC3"/>
    <w:rsid w:val="00B129F4"/>
    <w:rsid w:val="00B13265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002C"/>
    <w:rsid w:val="00B71316"/>
    <w:rsid w:val="00B73817"/>
    <w:rsid w:val="00B858DE"/>
    <w:rsid w:val="00B861DB"/>
    <w:rsid w:val="00B86571"/>
    <w:rsid w:val="00B87557"/>
    <w:rsid w:val="00B95D01"/>
    <w:rsid w:val="00BA1729"/>
    <w:rsid w:val="00BA1E53"/>
    <w:rsid w:val="00BA260F"/>
    <w:rsid w:val="00BA37DE"/>
    <w:rsid w:val="00BA4317"/>
    <w:rsid w:val="00BA668D"/>
    <w:rsid w:val="00BB23E5"/>
    <w:rsid w:val="00BB33BB"/>
    <w:rsid w:val="00BB4ABB"/>
    <w:rsid w:val="00BC5684"/>
    <w:rsid w:val="00BC5FB4"/>
    <w:rsid w:val="00BD7B2E"/>
    <w:rsid w:val="00BE5471"/>
    <w:rsid w:val="00BF3C60"/>
    <w:rsid w:val="00BF7335"/>
    <w:rsid w:val="00BF7A9B"/>
    <w:rsid w:val="00C014F1"/>
    <w:rsid w:val="00C101E4"/>
    <w:rsid w:val="00C11488"/>
    <w:rsid w:val="00C151CC"/>
    <w:rsid w:val="00C17936"/>
    <w:rsid w:val="00C2000E"/>
    <w:rsid w:val="00C225BE"/>
    <w:rsid w:val="00C267CF"/>
    <w:rsid w:val="00C267F5"/>
    <w:rsid w:val="00C27499"/>
    <w:rsid w:val="00C337F6"/>
    <w:rsid w:val="00C339D6"/>
    <w:rsid w:val="00C43AF7"/>
    <w:rsid w:val="00C54DB4"/>
    <w:rsid w:val="00C63EBC"/>
    <w:rsid w:val="00C67996"/>
    <w:rsid w:val="00C67BE5"/>
    <w:rsid w:val="00C82060"/>
    <w:rsid w:val="00C83703"/>
    <w:rsid w:val="00C8556F"/>
    <w:rsid w:val="00C8586F"/>
    <w:rsid w:val="00C91409"/>
    <w:rsid w:val="00CC71C8"/>
    <w:rsid w:val="00CD01A7"/>
    <w:rsid w:val="00CD339C"/>
    <w:rsid w:val="00CD4D63"/>
    <w:rsid w:val="00CD648F"/>
    <w:rsid w:val="00CD786A"/>
    <w:rsid w:val="00CD7F84"/>
    <w:rsid w:val="00CD7FE7"/>
    <w:rsid w:val="00CE5BE4"/>
    <w:rsid w:val="00D13D8E"/>
    <w:rsid w:val="00D1516A"/>
    <w:rsid w:val="00D24030"/>
    <w:rsid w:val="00D26642"/>
    <w:rsid w:val="00D37C6B"/>
    <w:rsid w:val="00D45F59"/>
    <w:rsid w:val="00D546C4"/>
    <w:rsid w:val="00D57EEB"/>
    <w:rsid w:val="00D70E35"/>
    <w:rsid w:val="00D756E6"/>
    <w:rsid w:val="00D77CAF"/>
    <w:rsid w:val="00D90C2A"/>
    <w:rsid w:val="00D91959"/>
    <w:rsid w:val="00DA0896"/>
    <w:rsid w:val="00DB717B"/>
    <w:rsid w:val="00DC4C4F"/>
    <w:rsid w:val="00DD2C3C"/>
    <w:rsid w:val="00DE178D"/>
    <w:rsid w:val="00DE71E6"/>
    <w:rsid w:val="00DE74D9"/>
    <w:rsid w:val="00DF117C"/>
    <w:rsid w:val="00DF1644"/>
    <w:rsid w:val="00DF2D94"/>
    <w:rsid w:val="00DF48D4"/>
    <w:rsid w:val="00DF4F21"/>
    <w:rsid w:val="00E002C7"/>
    <w:rsid w:val="00E04CB2"/>
    <w:rsid w:val="00E151B1"/>
    <w:rsid w:val="00E22EFF"/>
    <w:rsid w:val="00E31392"/>
    <w:rsid w:val="00E31CEA"/>
    <w:rsid w:val="00E45CE7"/>
    <w:rsid w:val="00E5696E"/>
    <w:rsid w:val="00E61AB3"/>
    <w:rsid w:val="00E62164"/>
    <w:rsid w:val="00E64B41"/>
    <w:rsid w:val="00E65655"/>
    <w:rsid w:val="00E66FF5"/>
    <w:rsid w:val="00E8025B"/>
    <w:rsid w:val="00E85A81"/>
    <w:rsid w:val="00E90882"/>
    <w:rsid w:val="00E92204"/>
    <w:rsid w:val="00EA0EF8"/>
    <w:rsid w:val="00EA1FB1"/>
    <w:rsid w:val="00EA25BD"/>
    <w:rsid w:val="00EA2CEE"/>
    <w:rsid w:val="00EA398D"/>
    <w:rsid w:val="00EA4FD2"/>
    <w:rsid w:val="00EB00C4"/>
    <w:rsid w:val="00EB00E1"/>
    <w:rsid w:val="00EB0526"/>
    <w:rsid w:val="00EC1264"/>
    <w:rsid w:val="00EC2CFE"/>
    <w:rsid w:val="00EC544D"/>
    <w:rsid w:val="00ED4893"/>
    <w:rsid w:val="00ED6A3D"/>
    <w:rsid w:val="00EE0F8D"/>
    <w:rsid w:val="00EE18A4"/>
    <w:rsid w:val="00EF1E32"/>
    <w:rsid w:val="00EF5C34"/>
    <w:rsid w:val="00F045E8"/>
    <w:rsid w:val="00F0471C"/>
    <w:rsid w:val="00F073DB"/>
    <w:rsid w:val="00F07DD1"/>
    <w:rsid w:val="00F07F79"/>
    <w:rsid w:val="00F11874"/>
    <w:rsid w:val="00F16887"/>
    <w:rsid w:val="00F22DB8"/>
    <w:rsid w:val="00F2459A"/>
    <w:rsid w:val="00F30443"/>
    <w:rsid w:val="00F32647"/>
    <w:rsid w:val="00F32B21"/>
    <w:rsid w:val="00F32EBE"/>
    <w:rsid w:val="00F35A16"/>
    <w:rsid w:val="00F46DF4"/>
    <w:rsid w:val="00F53A9D"/>
    <w:rsid w:val="00F56CA3"/>
    <w:rsid w:val="00F6071E"/>
    <w:rsid w:val="00F6144F"/>
    <w:rsid w:val="00F620CA"/>
    <w:rsid w:val="00F62ECF"/>
    <w:rsid w:val="00F70C16"/>
    <w:rsid w:val="00F7271E"/>
    <w:rsid w:val="00F8036E"/>
    <w:rsid w:val="00F8418C"/>
    <w:rsid w:val="00F87965"/>
    <w:rsid w:val="00F94E2A"/>
    <w:rsid w:val="00FA38E3"/>
    <w:rsid w:val="00FA7409"/>
    <w:rsid w:val="00FA7F2C"/>
    <w:rsid w:val="00FB2A70"/>
    <w:rsid w:val="00FB50C8"/>
    <w:rsid w:val="00FC2F98"/>
    <w:rsid w:val="00FC5C89"/>
    <w:rsid w:val="00FC67B5"/>
    <w:rsid w:val="00FC78B2"/>
    <w:rsid w:val="00FD0FD6"/>
    <w:rsid w:val="00FD2129"/>
    <w:rsid w:val="00FD578B"/>
    <w:rsid w:val="00FD747F"/>
    <w:rsid w:val="00FE2E79"/>
    <w:rsid w:val="00FE3F53"/>
    <w:rsid w:val="00FE4074"/>
    <w:rsid w:val="00FE44CB"/>
    <w:rsid w:val="00FE7820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B5EF5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Ttulo1">
    <w:name w:val="heading 1"/>
    <w:basedOn w:val="Normal"/>
    <w:next w:val="Normal"/>
    <w:link w:val="Ttulo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Ttulo2">
    <w:name w:val="heading 2"/>
    <w:basedOn w:val="Normal"/>
    <w:next w:val="Normal"/>
    <w:link w:val="Ttulo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Ttulo3">
    <w:name w:val="heading 3"/>
    <w:basedOn w:val="Ttulo2"/>
    <w:next w:val="Normal"/>
    <w:link w:val="Ttulo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har">
    <w:name w:val="Título 1 Char"/>
    <w:basedOn w:val="Fontepargpadro"/>
    <w:link w:val="Ttulo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Ttulo2Char">
    <w:name w:val="Título 2 Char"/>
    <w:basedOn w:val="Fontepargpadro"/>
    <w:link w:val="Ttulo2"/>
    <w:uiPriority w:val="1"/>
    <w:rsid w:val="004048B0"/>
    <w:rPr>
      <w:caps/>
      <w:spacing w:val="80"/>
      <w:sz w:val="72"/>
      <w:szCs w:val="72"/>
    </w:rPr>
  </w:style>
  <w:style w:type="character" w:customStyle="1" w:styleId="Ttulo3Char">
    <w:name w:val="Título 3 Char"/>
    <w:basedOn w:val="Fontepargpadro"/>
    <w:link w:val="Ttulo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tulo">
    <w:name w:val="Subtitle"/>
    <w:basedOn w:val="Ttulo3"/>
    <w:next w:val="Normal"/>
    <w:link w:val="Subttulo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tuloChar">
    <w:name w:val="Subtítulo Char"/>
    <w:basedOn w:val="Fontepargpadro"/>
    <w:link w:val="Subttulo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Cabealho">
    <w:name w:val="header"/>
    <w:basedOn w:val="Normal"/>
    <w:link w:val="Cabealho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10D36"/>
  </w:style>
  <w:style w:type="paragraph" w:styleId="Rodap">
    <w:name w:val="footer"/>
    <w:basedOn w:val="Normal"/>
    <w:link w:val="Rodap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RodapChar">
    <w:name w:val="Rodapé Char"/>
    <w:basedOn w:val="Fontepargpadro"/>
    <w:link w:val="Rodap"/>
    <w:uiPriority w:val="99"/>
    <w:rsid w:val="00110D36"/>
  </w:style>
  <w:style w:type="table" w:styleId="SimplesTabela2">
    <w:name w:val="Plain Table 2"/>
    <w:basedOn w:val="Tabela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egenda">
    <w:name w:val="caption"/>
    <w:basedOn w:val="Normal"/>
    <w:next w:val="Normal"/>
    <w:uiPriority w:val="35"/>
    <w:qFormat/>
    <w:rsid w:val="0010133A"/>
    <w:rPr>
      <w:sz w:val="20"/>
    </w:rPr>
  </w:style>
  <w:style w:type="paragraph" w:styleId="Ttulo">
    <w:name w:val="Title"/>
    <w:basedOn w:val="Normal"/>
    <w:next w:val="Normal"/>
    <w:link w:val="Ttulo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tuloChar">
    <w:name w:val="Título Char"/>
    <w:basedOn w:val="Fontepargpadro"/>
    <w:link w:val="Ttulo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Citao">
    <w:name w:val="Quote"/>
    <w:basedOn w:val="Normal"/>
    <w:next w:val="Normal"/>
    <w:link w:val="Citao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CitaoChar">
    <w:name w:val="Citação Char"/>
    <w:basedOn w:val="Fontepargpadro"/>
    <w:link w:val="Citao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TextodoEspaoReservado">
    <w:name w:val="Placeholder Text"/>
    <w:basedOn w:val="Fontepargpadro"/>
    <w:uiPriority w:val="99"/>
    <w:semiHidden/>
    <w:rsid w:val="000D1DA3"/>
    <w:rPr>
      <w:color w:val="808080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egritonormal">
    <w:name w:val="Negrito normal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tulo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tulo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tulo"/>
    <w:uiPriority w:val="6"/>
    <w:semiHidden/>
    <w:rsid w:val="00110D36"/>
    <w:rPr>
      <w:color w:val="2C2153" w:themeColor="accent4"/>
    </w:rPr>
  </w:style>
  <w:style w:type="character" w:styleId="Refdecomentrio">
    <w:name w:val="annotation reference"/>
    <w:basedOn w:val="Fontepargpadro"/>
    <w:uiPriority w:val="99"/>
    <w:semiHidden/>
    <w:rsid w:val="00C014F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C014F1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014F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014F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014F1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elaesquerda1">
    <w:name w:val="Tabela à esquerda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elaesquerda2">
    <w:name w:val="Tabela à esquerda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elaesquerda3">
    <w:name w:val="Tabela à esquerda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Dadosdatabela">
    <w:name w:val="Dados da tabel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Cabealhodatabela">
    <w:name w:val="Cabeçalho da tabela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Cabealhodelista">
    <w:name w:val="Cabeçalho de lista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Marcadores">
    <w:name w:val="Marcadore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Informaesdecapa">
    <w:name w:val="Informações de capa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SemEspaamento">
    <w:name w:val="No Spacing"/>
    <w:link w:val="SemEspaamentoChar"/>
    <w:uiPriority w:val="1"/>
    <w:qFormat/>
    <w:rsid w:val="00646977"/>
    <w:pPr>
      <w:spacing w:after="0" w:line="240" w:lineRule="auto"/>
    </w:pPr>
    <w:rPr>
      <w:rFonts w:eastAsiaTheme="minorEastAsia"/>
      <w:lang w:val="pt-BR"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646977"/>
    <w:rPr>
      <w:rFonts w:eastAsiaTheme="minorEastAsia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442C50"/>
    <w:rPr>
      <w:color w:val="3A3838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2C5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semiHidden/>
    <w:rsid w:val="00EC2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0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26" Type="http://schemas.openxmlformats.org/officeDocument/2006/relationships/hyperlink" Target="https://www.planalto.gov.br/ccivil_03/leis/lcp/Lcp123.ht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9.sv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5" Type="http://schemas.openxmlformats.org/officeDocument/2006/relationships/image" Target="media/image13.sv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s://www.youtube.com/live/QBoD718SrKo?feature=shar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svg"/><Relationship Id="rId28" Type="http://schemas.openxmlformats.org/officeDocument/2006/relationships/hyperlink" Target="https://www.planalto.gov.br/ccivil_03/leis/lcp/lcp182.htm" TargetMode="Externa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s://www.planalto.gov.br/ccivil_03/leis/lcp/lcp167.htm" TargetMode="External"/><Relationship Id="rId30" Type="http://schemas.openxmlformats.org/officeDocument/2006/relationships/hyperlink" Target="https://www.youtube.com/live/QBoD718SrKo?feature=share" TargetMode="Externa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.batista\AppData\Roaming\Microsoft\Templates\Relat&#243;rio%20empresarial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FDD2F01F5C4D8E9C7E5C83715991C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8F985C5-E763-4B16-A86F-B9A0BB095311}"/>
      </w:docPartPr>
      <w:docPartBody>
        <w:p w:rsidR="00000000" w:rsidRDefault="00F569D0">
          <w:pPr>
            <w:pStyle w:val="D3FDD2F01F5C4D8E9C7E5C83715991C6"/>
          </w:pPr>
          <w:r w:rsidRPr="00EA2CEE">
            <w:rPr>
              <w:lang w:bidi="pt-BR"/>
            </w:rPr>
            <w:t>RESUMO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Marcadore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6083350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9D0"/>
    <w:rsid w:val="00F5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1"/>
    <w:qFormat/>
    <w:rsid w:val="00F569D0"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  <w:lang w:val="pt-PT" w:eastAsia="en-US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pt-PT" w:eastAsia="en-US"/>
    </w:rPr>
  </w:style>
  <w:style w:type="character" w:customStyle="1" w:styleId="TtuloChar">
    <w:name w:val="Título Char"/>
    <w:basedOn w:val="Fontepargpadro"/>
    <w:link w:val="Ttulo"/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pt-PT" w:eastAsia="en-US"/>
    </w:rPr>
  </w:style>
  <w:style w:type="paragraph" w:customStyle="1" w:styleId="A2BE5D5B66D04DB789D8E1D5F520D6C8">
    <w:name w:val="A2BE5D5B66D04DB789D8E1D5F520D6C8"/>
  </w:style>
  <w:style w:type="paragraph" w:styleId="Subttulo">
    <w:name w:val="Subtitle"/>
    <w:basedOn w:val="Ttulo3"/>
    <w:next w:val="Normal"/>
    <w:link w:val="Subttulo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  <w:lang w:val="pt-PT" w:eastAsia="en-US"/>
    </w:rPr>
  </w:style>
  <w:style w:type="character" w:customStyle="1" w:styleId="SubttuloChar">
    <w:name w:val="Subtítulo Char"/>
    <w:basedOn w:val="Fontepargpadro"/>
    <w:link w:val="Subttulo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  <w:lang w:val="pt-PT" w:eastAsia="en-US"/>
    </w:r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608F52EE8FD44C4DBA9FDEBA2D2DC079">
    <w:name w:val="608F52EE8FD44C4DBA9FDEBA2D2DC079"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EF93546F2A2D4D2A9FE6FAE767AF5581">
    <w:name w:val="EF93546F2A2D4D2A9FE6FAE767AF5581"/>
  </w:style>
  <w:style w:type="paragraph" w:customStyle="1" w:styleId="CC62B2BFB84C4EDE909561156C717D35">
    <w:name w:val="CC62B2BFB84C4EDE909561156C717D35"/>
  </w:style>
  <w:style w:type="paragraph" w:customStyle="1" w:styleId="395B13B3B362458693304CEB6CB5B579">
    <w:name w:val="395B13B3B362458693304CEB6CB5B579"/>
  </w:style>
  <w:style w:type="paragraph" w:customStyle="1" w:styleId="D3FDD2F01F5C4D8E9C7E5C83715991C6">
    <w:name w:val="D3FDD2F01F5C4D8E9C7E5C83715991C6"/>
  </w:style>
  <w:style w:type="paragraph" w:customStyle="1" w:styleId="Negritonormal">
    <w:name w:val="Negrito normal"/>
    <w:basedOn w:val="Normal"/>
    <w:uiPriority w:val="8"/>
    <w:qFormat/>
    <w:rsid w:val="00F569D0"/>
    <w:pPr>
      <w:spacing w:after="0" w:line="240" w:lineRule="auto"/>
    </w:pPr>
    <w:rPr>
      <w:rFonts w:eastAsiaTheme="minorHAnsi"/>
      <w:b/>
      <w:bCs/>
      <w:color w:val="FFFFFF" w:themeColor="background1"/>
      <w:lang w:val="pt-PT" w:eastAsia="en-US"/>
    </w:rPr>
  </w:style>
  <w:style w:type="paragraph" w:customStyle="1" w:styleId="664682D2F21F496492FAFD9A1707755D">
    <w:name w:val="664682D2F21F496492FAFD9A1707755D"/>
  </w:style>
  <w:style w:type="paragraph" w:customStyle="1" w:styleId="F311D962ED514DBEAA0F822E43EDA169">
    <w:name w:val="F311D962ED514DBEAA0F822E43EDA169"/>
  </w:style>
  <w:style w:type="paragraph" w:customStyle="1" w:styleId="B0A5F2809BC44CAC9D038004C96E4C1F">
    <w:name w:val="B0A5F2809BC44CAC9D038004C96E4C1F"/>
  </w:style>
  <w:style w:type="paragraph" w:customStyle="1" w:styleId="EB6CE4DD700B4054B12DA708E1FD4C1E">
    <w:name w:val="EB6CE4DD700B4054B12DA708E1FD4C1E"/>
  </w:style>
  <w:style w:type="paragraph" w:customStyle="1" w:styleId="9D70EBCCB7634824B9D64749B1A9AA16">
    <w:name w:val="9D70EBCCB7634824B9D64749B1A9AA16"/>
  </w:style>
  <w:style w:type="paragraph" w:customStyle="1" w:styleId="B20B010E72D54DAD98D88C20857D9A7D">
    <w:name w:val="B20B010E72D54DAD98D88C20857D9A7D"/>
  </w:style>
  <w:style w:type="paragraph" w:customStyle="1" w:styleId="429FF567C7E3455FAD447CAB3DC90790">
    <w:name w:val="429FF567C7E3455FAD447CAB3DC90790"/>
  </w:style>
  <w:style w:type="paragraph" w:customStyle="1" w:styleId="141720B947D34861938546C2073930CE">
    <w:name w:val="141720B947D34861938546C2073930CE"/>
  </w:style>
  <w:style w:type="paragraph" w:customStyle="1" w:styleId="Cabealhodelista">
    <w:name w:val="Cabeçalho de lista"/>
    <w:basedOn w:val="Normal"/>
    <w:uiPriority w:val="7"/>
    <w:qFormat/>
    <w:rsid w:val="00F569D0"/>
    <w:pPr>
      <w:spacing w:before="80" w:after="0" w:line="240" w:lineRule="auto"/>
    </w:pPr>
    <w:rPr>
      <w:rFonts w:eastAsiaTheme="minorHAnsi"/>
      <w:spacing w:val="40"/>
      <w:kern w:val="28"/>
      <w:sz w:val="28"/>
      <w:lang w:val="pt-PT" w:eastAsia="en-US"/>
    </w:rPr>
  </w:style>
  <w:style w:type="paragraph" w:customStyle="1" w:styleId="61BF6787206843409B90574D39E53609">
    <w:name w:val="61BF6787206843409B90574D39E53609"/>
  </w:style>
  <w:style w:type="paragraph" w:customStyle="1" w:styleId="Marcadores">
    <w:name w:val="Marcadores"/>
    <w:basedOn w:val="Normal"/>
    <w:uiPriority w:val="7"/>
    <w:qFormat/>
    <w:rsid w:val="00F569D0"/>
    <w:pPr>
      <w:numPr>
        <w:numId w:val="1"/>
      </w:numPr>
      <w:spacing w:before="120" w:after="0" w:line="240" w:lineRule="auto"/>
      <w:ind w:left="360"/>
    </w:pPr>
    <w:rPr>
      <w:rFonts w:eastAsiaTheme="minorHAnsi"/>
      <w:lang w:val="pt-PT" w:eastAsia="en-US"/>
    </w:rPr>
  </w:style>
  <w:style w:type="paragraph" w:customStyle="1" w:styleId="6CB6045D43E8421798092D7487F863E7">
    <w:name w:val="6CB6045D43E8421798092D7487F863E7"/>
  </w:style>
  <w:style w:type="paragraph" w:customStyle="1" w:styleId="CB3A392CAAFD423F83FCA3DFE0ACE779">
    <w:name w:val="CB3A392CAAFD423F83FCA3DFE0ACE779"/>
  </w:style>
  <w:style w:type="paragraph" w:customStyle="1" w:styleId="D5208BE0219F49A58B52C50FF6C28C6F">
    <w:name w:val="D5208BE0219F49A58B52C50FF6C28C6F"/>
  </w:style>
  <w:style w:type="paragraph" w:customStyle="1" w:styleId="FE5C7E1DAF6E4DD38464A58E345250D5">
    <w:name w:val="FE5C7E1DAF6E4DD38464A58E345250D5"/>
  </w:style>
  <w:style w:type="paragraph" w:customStyle="1" w:styleId="345515CB44C8410CB38F5C705800E497">
    <w:name w:val="345515CB44C8410CB38F5C705800E497"/>
  </w:style>
  <w:style w:type="paragraph" w:customStyle="1" w:styleId="A4D957540F3B414B955ACAAEF9AD307C">
    <w:name w:val="A4D957540F3B414B955ACAAEF9AD307C"/>
  </w:style>
  <w:style w:type="paragraph" w:customStyle="1" w:styleId="F45BBD1D214B4434A39592C5F42D3AE1">
    <w:name w:val="F45BBD1D214B4434A39592C5F42D3AE1"/>
  </w:style>
  <w:style w:type="paragraph" w:customStyle="1" w:styleId="5232CE4909A9427487A4BADCF35CE502">
    <w:name w:val="5232CE4909A9427487A4BADCF35CE502"/>
  </w:style>
  <w:style w:type="paragraph" w:customStyle="1" w:styleId="4F62DF40C83344F4ABC2B2C48DBAAD57">
    <w:name w:val="4F62DF40C83344F4ABC2B2C48DBAAD57"/>
  </w:style>
  <w:style w:type="paragraph" w:customStyle="1" w:styleId="4A9D534A58424CE9AF7A39E8BE3917DE">
    <w:name w:val="4A9D534A58424CE9AF7A39E8BE3917DE"/>
  </w:style>
  <w:style w:type="paragraph" w:customStyle="1" w:styleId="5088DB0BEEA042F2B233D4385A2F0FC1">
    <w:name w:val="5088DB0BEEA042F2B233D4385A2F0FC1"/>
  </w:style>
  <w:style w:type="paragraph" w:customStyle="1" w:styleId="9951B09F30F243D4957878789783CB9A">
    <w:name w:val="9951B09F30F243D4957878789783CB9A"/>
  </w:style>
  <w:style w:type="paragraph" w:customStyle="1" w:styleId="CF650E635759479EAC68B17D1C565BEF">
    <w:name w:val="CF650E635759479EAC68B17D1C565BEF"/>
  </w:style>
  <w:style w:type="paragraph" w:customStyle="1" w:styleId="FAF09A4C893A452982D44EF4C708B4CF">
    <w:name w:val="FAF09A4C893A452982D44EF4C708B4CF"/>
  </w:style>
  <w:style w:type="paragraph" w:customStyle="1" w:styleId="A95800EC35F042FAA594D811B98CB352">
    <w:name w:val="A95800EC35F042FAA594D811B98CB352"/>
  </w:style>
  <w:style w:type="character" w:customStyle="1" w:styleId="Ttulo2Char">
    <w:name w:val="Título 2 Char"/>
    <w:basedOn w:val="Fontepargpadro"/>
    <w:link w:val="Ttulo2"/>
    <w:uiPriority w:val="1"/>
    <w:rsid w:val="00F569D0"/>
    <w:rPr>
      <w:rFonts w:eastAsiaTheme="minorHAnsi"/>
      <w:caps/>
      <w:spacing w:val="80"/>
      <w:sz w:val="72"/>
      <w:szCs w:val="72"/>
      <w:lang w:val="pt-PT" w:eastAsia="en-US"/>
    </w:rPr>
  </w:style>
  <w:style w:type="paragraph" w:customStyle="1" w:styleId="F0E001BBED9844379A28777CC8A2D314">
    <w:name w:val="F0E001BBED9844379A28777CC8A2D314"/>
  </w:style>
  <w:style w:type="paragraph" w:customStyle="1" w:styleId="19C675ABD5E44B2BA46A7622B3EC3381">
    <w:name w:val="19C675ABD5E44B2BA46A7622B3EC3381"/>
  </w:style>
  <w:style w:type="paragraph" w:customStyle="1" w:styleId="6507EDA5B3E94654B75888FC2705F3A2">
    <w:name w:val="6507EDA5B3E94654B75888FC2705F3A2"/>
  </w:style>
  <w:style w:type="paragraph" w:customStyle="1" w:styleId="4BB2FED1FE544A1BA37B18A575B63138">
    <w:name w:val="4BB2FED1FE544A1BA37B18A575B63138"/>
  </w:style>
  <w:style w:type="paragraph" w:customStyle="1" w:styleId="9D61DE91985749CBA67DAA8A1D40D69C">
    <w:name w:val="9D61DE91985749CBA67DAA8A1D40D69C"/>
  </w:style>
  <w:style w:type="paragraph" w:customStyle="1" w:styleId="26B32954013543F8A61767966DFB7FFF">
    <w:name w:val="26B32954013543F8A61767966DFB7FFF"/>
  </w:style>
  <w:style w:type="paragraph" w:customStyle="1" w:styleId="449497DCA6254A0EB1FEB8D5B2E2BEEB">
    <w:name w:val="449497DCA6254A0EB1FEB8D5B2E2BEEB"/>
  </w:style>
  <w:style w:type="paragraph" w:customStyle="1" w:styleId="ED9CFEA133E14EBFBDE57D5B66EC1E60">
    <w:name w:val="ED9CFEA133E14EBFBDE57D5B66EC1E60"/>
  </w:style>
  <w:style w:type="paragraph" w:customStyle="1" w:styleId="DB61E4639B364F57B24FA37730B07D4E">
    <w:name w:val="DB61E4639B364F57B24FA37730B07D4E"/>
  </w:style>
  <w:style w:type="paragraph" w:customStyle="1" w:styleId="7B23283024AE4D4EACC2D01D43FDFA54">
    <w:name w:val="7B23283024AE4D4EACC2D01D43FDFA54"/>
  </w:style>
  <w:style w:type="paragraph" w:customStyle="1" w:styleId="4226532442D840B78C6673FD9569B4EE">
    <w:name w:val="4226532442D840B78C6673FD9569B4EE"/>
  </w:style>
  <w:style w:type="paragraph" w:customStyle="1" w:styleId="FD02FAB45AE94441A2A8E2238950B9A2">
    <w:name w:val="FD02FAB45AE94441A2A8E2238950B9A2"/>
  </w:style>
  <w:style w:type="paragraph" w:customStyle="1" w:styleId="80F5F482D3844D7DABC782E43BE6C109">
    <w:name w:val="80F5F482D3844D7DABC782E43BE6C109"/>
  </w:style>
  <w:style w:type="paragraph" w:customStyle="1" w:styleId="5FC77065721942549B28D03BB71C7E3F">
    <w:name w:val="5FC77065721942549B28D03BB71C7E3F"/>
  </w:style>
  <w:style w:type="paragraph" w:customStyle="1" w:styleId="4ACB6D5BA3D349B89B3AD460CCEBCC27">
    <w:name w:val="4ACB6D5BA3D349B89B3AD460CCEBCC27"/>
  </w:style>
  <w:style w:type="paragraph" w:customStyle="1" w:styleId="4454FD59006746BF9869D32D65736AF2">
    <w:name w:val="4454FD59006746BF9869D32D65736AF2"/>
  </w:style>
  <w:style w:type="paragraph" w:customStyle="1" w:styleId="908308D346094139B68B2859F827A2DE">
    <w:name w:val="908308D346094139B68B2859F827A2DE"/>
  </w:style>
  <w:style w:type="paragraph" w:customStyle="1" w:styleId="FE1CB02CE9AD46528651A44AFECC4A02">
    <w:name w:val="FE1CB02CE9AD46528651A44AFECC4A02"/>
  </w:style>
  <w:style w:type="paragraph" w:customStyle="1" w:styleId="95EEFB492B5D4B128FD55A917B2BD6BE">
    <w:name w:val="95EEFB492B5D4B128FD55A917B2BD6BE"/>
  </w:style>
  <w:style w:type="paragraph" w:customStyle="1" w:styleId="D902997213494902B7559DECCCCA77FA">
    <w:name w:val="D902997213494902B7559DECCCCA77FA"/>
  </w:style>
  <w:style w:type="paragraph" w:customStyle="1" w:styleId="FE42B074E84D4236ADF3A0D9A3F143E7">
    <w:name w:val="FE42B074E84D4236ADF3A0D9A3F143E7"/>
  </w:style>
  <w:style w:type="paragraph" w:customStyle="1" w:styleId="60470A042D14430E9F6EE5AEBA159CAE">
    <w:name w:val="60470A042D14430E9F6EE5AEBA159CAE"/>
    <w:rsid w:val="00F569D0"/>
  </w:style>
  <w:style w:type="paragraph" w:customStyle="1" w:styleId="182E8CB227D34B9D9C121E8894C10E05">
    <w:name w:val="182E8CB227D34B9D9C121E8894C10E05"/>
    <w:rsid w:val="00F569D0"/>
  </w:style>
  <w:style w:type="paragraph" w:customStyle="1" w:styleId="F84865232884421F8D299F91C3E4644C">
    <w:name w:val="F84865232884421F8D299F91C3E4644C"/>
    <w:rsid w:val="00F569D0"/>
  </w:style>
  <w:style w:type="paragraph" w:customStyle="1" w:styleId="2FEB197D3D324C2C8AD4E2503A78EEF2">
    <w:name w:val="2FEB197D3D324C2C8AD4E2503A78EEF2"/>
    <w:rsid w:val="00F569D0"/>
  </w:style>
  <w:style w:type="paragraph" w:customStyle="1" w:styleId="AB5B2CC4C15644DCA7545A87EFAAD730">
    <w:name w:val="AB5B2CC4C15644DCA7545A87EFAAD730"/>
    <w:rsid w:val="00F569D0"/>
  </w:style>
  <w:style w:type="paragraph" w:customStyle="1" w:styleId="8D246D80C1CA42B79F0EB1024067C295">
    <w:name w:val="8D246D80C1CA42B79F0EB1024067C295"/>
    <w:rsid w:val="00F569D0"/>
  </w:style>
  <w:style w:type="paragraph" w:customStyle="1" w:styleId="803094B39BFA47BE8FC57909A689C78D">
    <w:name w:val="803094B39BFA47BE8FC57909A689C78D"/>
    <w:rsid w:val="00F569D0"/>
  </w:style>
  <w:style w:type="paragraph" w:customStyle="1" w:styleId="E0DD208EE6424820BC5B388EBF9EDA71">
    <w:name w:val="E0DD208EE6424820BC5B388EBF9EDA71"/>
    <w:rsid w:val="00F569D0"/>
  </w:style>
  <w:style w:type="paragraph" w:customStyle="1" w:styleId="EB71863F2FB3454EB6DE4A7BE4936195">
    <w:name w:val="EB71863F2FB3454EB6DE4A7BE4936195"/>
    <w:rsid w:val="00F569D0"/>
  </w:style>
  <w:style w:type="paragraph" w:customStyle="1" w:styleId="2FB6825831BC497BBFFBC55F09B899C5">
    <w:name w:val="2FB6825831BC497BBFFBC55F09B899C5"/>
    <w:rsid w:val="00F569D0"/>
  </w:style>
  <w:style w:type="paragraph" w:customStyle="1" w:styleId="14EB1B9BE63447BF84FD98C2FBDA4A68">
    <w:name w:val="14EB1B9BE63447BF84FD98C2FBDA4A68"/>
    <w:rsid w:val="00F569D0"/>
  </w:style>
  <w:style w:type="paragraph" w:customStyle="1" w:styleId="21EBE517C0C94AB6BD76EC728E9B0F9E">
    <w:name w:val="21EBE517C0C94AB6BD76EC728E9B0F9E"/>
    <w:rsid w:val="00F569D0"/>
  </w:style>
  <w:style w:type="paragraph" w:customStyle="1" w:styleId="0DD1122AB3254F2FA49B35F4F838E5A1">
    <w:name w:val="0DD1122AB3254F2FA49B35F4F838E5A1"/>
    <w:rsid w:val="00F569D0"/>
  </w:style>
  <w:style w:type="paragraph" w:customStyle="1" w:styleId="D8F669DE2AEA4A6B8F811D02643CA0CB">
    <w:name w:val="D8F669DE2AEA4A6B8F811D02643CA0CB"/>
    <w:rsid w:val="00F569D0"/>
  </w:style>
  <w:style w:type="paragraph" w:customStyle="1" w:styleId="2C092462DA514B868309D44903BD48A6">
    <w:name w:val="2C092462DA514B868309D44903BD48A6"/>
    <w:rsid w:val="00F569D0"/>
  </w:style>
  <w:style w:type="paragraph" w:customStyle="1" w:styleId="697D49A08C134BBDA6281223A8CC26A8">
    <w:name w:val="697D49A08C134BBDA6281223A8CC26A8"/>
    <w:rsid w:val="00F569D0"/>
  </w:style>
  <w:style w:type="paragraph" w:customStyle="1" w:styleId="04A1DB1EAABE4A39A2515DFE1116502E">
    <w:name w:val="04A1DB1EAABE4A39A2515DFE1116502E"/>
    <w:rsid w:val="00F569D0"/>
  </w:style>
  <w:style w:type="paragraph" w:customStyle="1" w:styleId="57B54BD1F89B46468167D95088C1D334">
    <w:name w:val="57B54BD1F89B46468167D95088C1D334"/>
    <w:rsid w:val="00F569D0"/>
  </w:style>
  <w:style w:type="paragraph" w:customStyle="1" w:styleId="357447F00F2E45028A1EB1722BAADCEF">
    <w:name w:val="357447F00F2E45028A1EB1722BAADCEF"/>
    <w:rsid w:val="00F569D0"/>
  </w:style>
  <w:style w:type="paragraph" w:customStyle="1" w:styleId="8084100D449547AB903CC602F41EA820">
    <w:name w:val="8084100D449547AB903CC602F41EA820"/>
    <w:rsid w:val="00F569D0"/>
  </w:style>
  <w:style w:type="paragraph" w:customStyle="1" w:styleId="073543055CAA410A8ADE209235B5FC3C">
    <w:name w:val="073543055CAA410A8ADE209235B5FC3C"/>
    <w:rsid w:val="00F569D0"/>
  </w:style>
  <w:style w:type="paragraph" w:customStyle="1" w:styleId="3486D52FA1784C3EB492EC19A1084DF5">
    <w:name w:val="3486D52FA1784C3EB492EC19A1084DF5"/>
    <w:rsid w:val="00F569D0"/>
  </w:style>
  <w:style w:type="paragraph" w:customStyle="1" w:styleId="2CC3CAFC04FB42F0A3BE2D57D9FCFBAB">
    <w:name w:val="2CC3CAFC04FB42F0A3BE2D57D9FCFBAB"/>
    <w:rsid w:val="00F569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11560BB2DC73441B33CA26D70EAA3DE" ma:contentTypeVersion="15" ma:contentTypeDescription="Crie um novo documento." ma:contentTypeScope="" ma:versionID="46aaeb94c3ec6cc35ff5255a60409c12">
  <xsd:schema xmlns:xsd="http://www.w3.org/2001/XMLSchema" xmlns:xs="http://www.w3.org/2001/XMLSchema" xmlns:p="http://schemas.microsoft.com/office/2006/metadata/properties" xmlns:ns2="7ca9ca12-fede-4166-8f3c-5dcf9a804965" xmlns:ns3="7a586f57-5c4c-4870-90e5-7dcbceac0c59" xmlns:ns4="4972bdeb-71e7-4f78-a412-0e79ef21ab88" targetNamespace="http://schemas.microsoft.com/office/2006/metadata/properties" ma:root="true" ma:fieldsID="99247781523e8e030ee8a8c929d45e5c" ns2:_="" ns3:_="" ns4:_="">
    <xsd:import namespace="7ca9ca12-fede-4166-8f3c-5dcf9a804965"/>
    <xsd:import namespace="7a586f57-5c4c-4870-90e5-7dcbceac0c59"/>
    <xsd:import namespace="4972bdeb-71e7-4f78-a412-0e79ef21ab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Datacriado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a9ca12-fede-4166-8f3c-5dcf9a8049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Marcações de imagem" ma:readOnly="false" ma:fieldId="{5cf76f15-5ced-4ddc-b409-7134ff3c332f}" ma:taxonomyMulti="true" ma:sspId="9cc491fe-547a-4263-97dd-51df7dc18ea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Datacriado" ma:index="20" nillable="true" ma:displayName="Data criado" ma:default="[today]" ma:format="DateTime" ma:internalName="Datacriado">
      <xsd:simpleType>
        <xsd:restriction base="dms:DateTim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586f57-5c4c-4870-90e5-7dcbceac0c5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72bdeb-71e7-4f78-a412-0e79ef21ab8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4c122622-9774-4f52-ba9d-f5d51811d0fd}" ma:internalName="TaxCatchAll" ma:showField="CatchAllData" ma:web="7a586f57-5c4c-4870-90e5-7dcbceac0c5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acriado xmlns="7ca9ca12-fede-4166-8f3c-5dcf9a804965">2023-04-24T02:38:08+00:00</Datacriado>
    <lcf76f155ced4ddcb4097134ff3c332f xmlns="7ca9ca12-fede-4166-8f3c-5dcf9a804965">
      <Terms xmlns="http://schemas.microsoft.com/office/infopath/2007/PartnerControls"/>
    </lcf76f155ced4ddcb4097134ff3c332f>
    <TaxCatchAll xmlns="4972bdeb-71e7-4f78-a412-0e79ef21ab8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0B86AA-EA45-4283-B115-1AEE55F1476B}"/>
</file>

<file path=customXml/itemProps2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empresarial moderno</Template>
  <TotalTime>0</TotalTime>
  <Pages>18</Pages>
  <Words>4379</Words>
  <Characters>23651</Characters>
  <Application>Microsoft Office Word</Application>
  <DocSecurity>0</DocSecurity>
  <Lines>197</Lines>
  <Paragraphs>55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2023-03-02T18:24:00Z</dcterms:created>
  <dcterms:modified xsi:type="dcterms:W3CDTF">2023-03-06T19:19:00Z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0x010100611560BB2DC73441B33CA26D70EAA3DE</vt:lpwstr>
  </property>
  <property fmtid="{D5CDD505-2E9C-101B-9397-08002B2CF9AE}" pid="3" name="ClassificationContentMarkingFooterShapeIds">
    <vt:lpwstr>2,5,10</vt:lpwstr>
  </property>
  <property fmtid="{D5CDD505-2E9C-101B-9397-08002B2CF9AE}" pid="4" name="ClassificationContentMarkingFooterFontProps">
    <vt:lpwstr>#ff0000,10,Calibri</vt:lpwstr>
  </property>
  <property fmtid="{D5CDD505-2E9C-101B-9397-08002B2CF9AE}" pid="5" name="ClassificationContentMarkingFooterText">
    <vt:lpwstr>Confidencial</vt:lpwstr>
  </property>
  <property fmtid="{D5CDD505-2E9C-101B-9397-08002B2CF9AE}" pid="6" name="MSIP_Label_c7a868c0-b938-4094-967a-b1475bff4cf2_Enabled">
    <vt:lpwstr>true</vt:lpwstr>
  </property>
  <property fmtid="{D5CDD505-2E9C-101B-9397-08002B2CF9AE}" pid="7" name="MSIP_Label_c7a868c0-b938-4094-967a-b1475bff4cf2_SetDate">
    <vt:lpwstr>2023-03-02T18:24:17Z</vt:lpwstr>
  </property>
  <property fmtid="{D5CDD505-2E9C-101B-9397-08002B2CF9AE}" pid="8" name="MSIP_Label_c7a868c0-b938-4094-967a-b1475bff4cf2_Method">
    <vt:lpwstr>Standard</vt:lpwstr>
  </property>
  <property fmtid="{D5CDD505-2E9C-101B-9397-08002B2CF9AE}" pid="9" name="MSIP_Label_c7a868c0-b938-4094-967a-b1475bff4cf2_Name">
    <vt:lpwstr>CE - Confidencial</vt:lpwstr>
  </property>
  <property fmtid="{D5CDD505-2E9C-101B-9397-08002B2CF9AE}" pid="10" name="MSIP_Label_c7a868c0-b938-4094-967a-b1475bff4cf2_SiteId">
    <vt:lpwstr>97298271-1bd7-4ac5-935b-88addef636cc</vt:lpwstr>
  </property>
  <property fmtid="{D5CDD505-2E9C-101B-9397-08002B2CF9AE}" pid="11" name="MSIP_Label_c7a868c0-b938-4094-967a-b1475bff4cf2_ActionId">
    <vt:lpwstr>44ecfaff-9322-416c-92b0-3988abc94996</vt:lpwstr>
  </property>
  <property fmtid="{D5CDD505-2E9C-101B-9397-08002B2CF9AE}" pid="12" name="MSIP_Label_c7a868c0-b938-4094-967a-b1475bff4cf2_ContentBits">
    <vt:lpwstr>2</vt:lpwstr>
  </property>
  <property fmtid="{D5CDD505-2E9C-101B-9397-08002B2CF9AE}" pid="13" name="MediaServiceImageTags">
    <vt:lpwstr/>
  </property>
</Properties>
</file>